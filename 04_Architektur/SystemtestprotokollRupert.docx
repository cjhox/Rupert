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54549B"/>
    <w:p w:rsidR="00FD5087" w:rsidRDefault="00FD5087" w:rsidP="00FD5087">
      <w:pPr>
        <w:jc w:val="center"/>
      </w:pPr>
    </w:p>
    <w:p w:rsidR="00B20F85" w:rsidRPr="00C35BC8" w:rsidRDefault="0054549B" w:rsidP="00FD5087">
      <w:pPr>
        <w:jc w:val="center"/>
      </w:pPr>
      <w:r>
        <w:rPr>
          <w:noProof/>
          <w:lang w:eastAsia="de-CH"/>
        </w:rPr>
        <w:drawing>
          <wp:inline distT="0" distB="0" distL="0" distR="0" wp14:anchorId="0CC32694" wp14:editId="160733DB">
            <wp:extent cx="4465320" cy="3922395"/>
            <wp:effectExtent l="0" t="0" r="0" b="1905"/>
            <wp:docPr id="1" name="Grafik 1" descr="C:\Users\DominicIs\Desktop\Studium\Skripte\Semester 4\SE2 Projekt\Projekt\Logo Rupe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C:\Users\DominicIs\Desktop\Studium\Skripte\Semester 4\SE2 Projekt\Projekt\Logo Rupe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C8" w:rsidRPr="00C35BC8" w:rsidRDefault="00C35BC8"/>
    <w:p w:rsidR="00C35BC8" w:rsidRDefault="00C35BC8"/>
    <w:p w:rsidR="00C35BC8" w:rsidRPr="00C35BC8" w:rsidRDefault="00C35BC8"/>
    <w:p w:rsidR="00196215" w:rsidRPr="00196215" w:rsidRDefault="001B5DD4" w:rsidP="00196215">
      <w:pPr>
        <w:pStyle w:val="Titel"/>
      </w:pPr>
      <w:r>
        <w:t xml:space="preserve">Projekt: </w:t>
      </w:r>
      <w:r w:rsidR="0054549B">
        <w:t>Rupert</w:t>
      </w:r>
      <w:r>
        <w:br/>
      </w:r>
      <w:r>
        <w:br/>
      </w:r>
      <w:r w:rsidR="009F70F7">
        <w:t>Systemtestprotokoll</w:t>
      </w:r>
      <w:r w:rsidR="00196215">
        <w:br/>
      </w:r>
      <w:r w:rsidR="0054549B">
        <w:t>(16.04.2015</w:t>
      </w:r>
      <w:r w:rsidR="00196215">
        <w:t>)</w:t>
      </w:r>
    </w:p>
    <w:p w:rsidR="002E1CF7" w:rsidRDefault="002E1CF7" w:rsidP="0054549B"/>
    <w:p w:rsidR="0054549B" w:rsidRDefault="0054549B" w:rsidP="0054549B">
      <w:pPr>
        <w:jc w:val="center"/>
      </w:pPr>
      <w:r>
        <w:t>Daunicht Nils (ndaunich@hsr.ch)</w:t>
      </w:r>
    </w:p>
    <w:p w:rsidR="0054549B" w:rsidRDefault="0054549B" w:rsidP="0054549B">
      <w:pPr>
        <w:jc w:val="center"/>
      </w:pPr>
      <w:r>
        <w:t>Fröhlich Adrian (a1froehl@hsr.ch)</w:t>
      </w:r>
    </w:p>
    <w:p w:rsidR="0054549B" w:rsidRDefault="0054549B" w:rsidP="0054549B">
      <w:pPr>
        <w:jc w:val="center"/>
      </w:pPr>
      <w:r>
        <w:t>Hochreutener Joel(jhochreu@hsr.ch)</w:t>
      </w:r>
    </w:p>
    <w:p w:rsidR="0054549B" w:rsidRDefault="0054549B" w:rsidP="0054549B">
      <w:pPr>
        <w:jc w:val="center"/>
      </w:pPr>
      <w:r>
        <w:t>Peisker Dominic(dpeisk@hsr.ch)</w:t>
      </w:r>
    </w:p>
    <w:p w:rsidR="00C35BC8" w:rsidRPr="00C35BC8" w:rsidRDefault="00C35BC8">
      <w:r w:rsidRPr="00C35BC8">
        <w:br w:type="page"/>
      </w:r>
    </w:p>
    <w:p w:rsidR="0021708F" w:rsidRDefault="0021708F" w:rsidP="008F3B9E">
      <w:pPr>
        <w:pStyle w:val="berschrift1"/>
        <w:numPr>
          <w:ilvl w:val="0"/>
          <w:numId w:val="0"/>
        </w:numPr>
      </w:pPr>
      <w:bookmarkStart w:id="0" w:name="_Toc308188732"/>
      <w:bookmarkStart w:id="1" w:name="_Toc286833037"/>
      <w:r>
        <w:lastRenderedPageBreak/>
        <w:t>Zweck</w:t>
      </w:r>
      <w:bookmarkEnd w:id="0"/>
    </w:p>
    <w:p w:rsidR="009D09C3" w:rsidRPr="00DF2FD5" w:rsidRDefault="009D09C3" w:rsidP="009D09C3">
      <w:pPr>
        <w:rPr>
          <w:i/>
        </w:rPr>
      </w:pPr>
      <w:r w:rsidRPr="00DF2FD5">
        <w:rPr>
          <w:i/>
        </w:rPr>
        <w:t xml:space="preserve">Dieses Dokument dient </w:t>
      </w:r>
      <w:r>
        <w:rPr>
          <w:i/>
        </w:rPr>
        <w:t>zur Durchführung der Tests. Grundlegende Informationen (Vorbedingungen, Vorbereitungen, Beschreibung der einzelnen Tests, usw.) werden in separatem Dokument beschrieben (SystemtestspezifikationTemplate.docx).</w:t>
      </w:r>
    </w:p>
    <w:p w:rsidR="009D09C3" w:rsidRPr="00DF2FD5" w:rsidRDefault="009D09C3" w:rsidP="009D09C3"/>
    <w:p w:rsidR="009D09C3" w:rsidRPr="0021708F" w:rsidRDefault="009D09C3" w:rsidP="009D09C3">
      <w:r>
        <w:t>&lt;Zweck des Dokumentes&gt;</w:t>
      </w:r>
    </w:p>
    <w:p w:rsidR="008F3B9E" w:rsidRDefault="008F3B9E" w:rsidP="008F3B9E">
      <w:pPr>
        <w:pStyle w:val="berschrift1"/>
        <w:numPr>
          <w:ilvl w:val="0"/>
          <w:numId w:val="0"/>
        </w:numPr>
      </w:pPr>
      <w:bookmarkStart w:id="2" w:name="_Toc308188733"/>
      <w:r>
        <w:t>Änderungsgeschichte</w:t>
      </w:r>
      <w:bookmarkEnd w:id="2"/>
    </w:p>
    <w:p w:rsidR="008F3B9E" w:rsidRDefault="008F3B9E" w:rsidP="008F3B9E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8F3B9E" w:rsidRPr="00C35BC8" w:rsidTr="0007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D24D7C" w:rsidP="00071010">
            <w:pPr>
              <w:rPr>
                <w:color w:val="auto"/>
              </w:rPr>
            </w:pPr>
            <w:r>
              <w:rPr>
                <w:color w:val="auto"/>
              </w:rPr>
              <w:t>15.04.2015</w:t>
            </w:r>
          </w:p>
        </w:tc>
        <w:tc>
          <w:tcPr>
            <w:tcW w:w="1134" w:type="dxa"/>
          </w:tcPr>
          <w:p w:rsidR="008F3B9E" w:rsidRPr="00C35BC8" w:rsidRDefault="00674C30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1.0</w:t>
            </w:r>
          </w:p>
        </w:tc>
        <w:tc>
          <w:tcPr>
            <w:tcW w:w="4253" w:type="dxa"/>
          </w:tcPr>
          <w:p w:rsidR="008F3B9E" w:rsidRPr="00C35BC8" w:rsidRDefault="00D24D7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Erstellung</w:t>
            </w:r>
          </w:p>
        </w:tc>
        <w:tc>
          <w:tcPr>
            <w:tcW w:w="2693" w:type="dxa"/>
          </w:tcPr>
          <w:p w:rsidR="008F3B9E" w:rsidRPr="00C35BC8" w:rsidRDefault="00D24D7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Dominic Peisker</w:t>
            </w:r>
          </w:p>
        </w:tc>
      </w:tr>
      <w:tr w:rsidR="008F3B9E" w:rsidRPr="00C35BC8" w:rsidTr="0007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bookmarkEnd w:id="1"/>
    </w:tbl>
    <w:p w:rsidR="0021708F" w:rsidRDefault="0021708F" w:rsidP="0021708F"/>
    <w:p w:rsidR="0021708F" w:rsidRDefault="0021708F" w:rsidP="0021708F">
      <w:pPr>
        <w:pStyle w:val="berschrift1"/>
        <w:numPr>
          <w:ilvl w:val="0"/>
          <w:numId w:val="0"/>
        </w:numPr>
      </w:pPr>
      <w:bookmarkStart w:id="3" w:name="_Toc308188734"/>
      <w:r>
        <w:t>Quellen</w:t>
      </w:r>
      <w:bookmarkEnd w:id="3"/>
    </w:p>
    <w:p w:rsidR="0021708F" w:rsidRPr="0021708F" w:rsidRDefault="0021708F" w:rsidP="0021708F">
      <w:r>
        <w:t>&lt;</w:t>
      </w:r>
      <w:r w:rsidR="00196215">
        <w:t>Verweis auf Systemtest</w:t>
      </w:r>
      <w:r w:rsidR="009F70F7">
        <w:t>spezifikation</w:t>
      </w:r>
      <w:r w:rsidR="002D79DE">
        <w:t xml:space="preserve"> Dokument</w:t>
      </w:r>
      <w:r>
        <w:t>&gt;</w:t>
      </w:r>
    </w:p>
    <w:p w:rsidR="00C35BC8" w:rsidRPr="00C35BC8" w:rsidRDefault="00C35BC8" w:rsidP="00C35BC8">
      <w:r w:rsidRPr="00C35BC8">
        <w:br w:type="page"/>
      </w:r>
    </w:p>
    <w:p w:rsidR="00C35BC8" w:rsidRDefault="009D34B8" w:rsidP="009D34B8">
      <w:pPr>
        <w:pStyle w:val="berschrift1"/>
        <w:numPr>
          <w:ilvl w:val="0"/>
          <w:numId w:val="0"/>
        </w:numPr>
      </w:pPr>
      <w:bookmarkStart w:id="4" w:name="_Toc308188735"/>
      <w:r>
        <w:lastRenderedPageBreak/>
        <w:t>Inhalt</w:t>
      </w:r>
      <w:bookmarkEnd w:id="4"/>
    </w:p>
    <w:p w:rsidR="009D34B8" w:rsidRPr="00C35BC8" w:rsidRDefault="009D34B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CE1B4E" w:rsidRDefault="003746C1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308188732" w:history="1">
            <w:r w:rsidR="00CE1B4E" w:rsidRPr="00306704">
              <w:rPr>
                <w:rStyle w:val="Hyperlink"/>
                <w:noProof/>
              </w:rPr>
              <w:t>Zweck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_Toc308188732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4634A5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3" w:history="1">
            <w:r w:rsidR="00CE1B4E" w:rsidRPr="00306704">
              <w:rPr>
                <w:rStyle w:val="Hyperlink"/>
                <w:noProof/>
              </w:rPr>
              <w:t>Änderungsgeschichte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_Toc308188733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4634A5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4" w:history="1">
            <w:r w:rsidR="00CE1B4E" w:rsidRPr="00306704">
              <w:rPr>
                <w:rStyle w:val="Hyperlink"/>
                <w:noProof/>
              </w:rPr>
              <w:t>Quellen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_Toc308188734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4634A5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5" w:history="1">
            <w:r w:rsidR="00CE1B4E" w:rsidRPr="00306704">
              <w:rPr>
                <w:rStyle w:val="Hyperlink"/>
                <w:noProof/>
              </w:rPr>
              <w:t>Inhalt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_Toc308188735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3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4634A5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6" w:history="1">
            <w:r w:rsidR="00CE1B4E" w:rsidRPr="00306704">
              <w:rPr>
                <w:rStyle w:val="Hyperlink"/>
                <w:noProof/>
              </w:rPr>
              <w:t>1. Angaben zur Durchführung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_Toc308188736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4634A5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7" w:history="1">
            <w:r w:rsidR="00CE1B4E" w:rsidRPr="00306704">
              <w:rPr>
                <w:rStyle w:val="Hyperlink"/>
                <w:noProof/>
              </w:rPr>
              <w:t>2. Protokoll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_Toc308188737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4634A5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8" w:history="1">
            <w:r w:rsidR="00CE1B4E" w:rsidRPr="00306704">
              <w:rPr>
                <w:rStyle w:val="Hyperlink"/>
                <w:noProof/>
              </w:rPr>
              <w:t>3. Verbesserungsmöglichkeiten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_Toc308188738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4634A5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9" w:history="1">
            <w:r w:rsidR="00CE1B4E" w:rsidRPr="00306704">
              <w:rPr>
                <w:rStyle w:val="Hyperlink"/>
                <w:noProof/>
              </w:rPr>
              <w:t>3.1 Bekannte Einschränkungen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_Toc308188739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4634A5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40" w:history="1">
            <w:r w:rsidR="00CE1B4E" w:rsidRPr="00306704">
              <w:rPr>
                <w:rStyle w:val="Hyperlink"/>
                <w:noProof/>
              </w:rPr>
              <w:t>3.2 Mögliche Detailverbesserungen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_Toc308188740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3746C1">
          <w:pPr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35BC8" w:rsidRPr="00C35BC8" w:rsidRDefault="00C35BC8">
      <w:r w:rsidRPr="00C35BC8">
        <w:br w:type="page"/>
      </w:r>
    </w:p>
    <w:p w:rsidR="0043043C" w:rsidRDefault="0043043C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5" w:name="_Toc308188736"/>
      <w:r>
        <w:lastRenderedPageBreak/>
        <w:t>Angaben zur Durchführung</w:t>
      </w:r>
      <w:bookmarkEnd w:id="5"/>
    </w:p>
    <w:p w:rsidR="001C702C" w:rsidRPr="001C702C" w:rsidRDefault="001C702C" w:rsidP="001C702C">
      <w:r>
        <w:t>&lt;Angaben zur Durchführung&gt;</w:t>
      </w:r>
    </w:p>
    <w:p w:rsidR="006F620E" w:rsidRPr="00ED421C" w:rsidRDefault="0043043C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6" w:name="_Toc308188737"/>
      <w:r>
        <w:t>Protokoll</w:t>
      </w:r>
      <w:bookmarkEnd w:id="6"/>
    </w:p>
    <w:p w:rsidR="00196215" w:rsidRDefault="00196215" w:rsidP="006F620E"/>
    <w:tbl>
      <w:tblPr>
        <w:tblStyle w:val="LightShading-Accent11"/>
        <w:tblW w:w="8506" w:type="dxa"/>
        <w:tblLook w:val="04A0" w:firstRow="1" w:lastRow="0" w:firstColumn="1" w:lastColumn="0" w:noHBand="0" w:noVBand="1"/>
      </w:tblPr>
      <w:tblGrid>
        <w:gridCol w:w="1668"/>
        <w:gridCol w:w="1555"/>
        <w:gridCol w:w="3724"/>
        <w:gridCol w:w="1559"/>
      </w:tblGrid>
      <w:tr w:rsidR="00A714A3" w:rsidRPr="00311BDF" w:rsidTr="00A71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</w:t>
            </w:r>
            <w:proofErr w:type="spellEnd"/>
            <w:r>
              <w:rPr>
                <w:color w:val="000000" w:themeColor="text1"/>
              </w:rPr>
              <w:t xml:space="preserve"> Case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implementiert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Fehler/Unschönheit</w:t>
            </w:r>
          </w:p>
        </w:tc>
        <w:tc>
          <w:tcPr>
            <w:tcW w:w="1559" w:type="dxa"/>
          </w:tcPr>
          <w:p w:rsidR="00A714A3" w:rsidRPr="00311BDF" w:rsidRDefault="00A714A3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  <w:proofErr w:type="spellStart"/>
            <w:r>
              <w:rPr>
                <w:color w:val="000000" w:themeColor="text1"/>
              </w:rPr>
              <w:t>UseCase</w:t>
            </w:r>
            <w:proofErr w:type="spellEnd"/>
            <w:r>
              <w:rPr>
                <w:color w:val="000000" w:themeColor="text1"/>
              </w:rPr>
              <w:t>&gt;</w:t>
            </w:r>
          </w:p>
        </w:tc>
        <w:tc>
          <w:tcPr>
            <w:tcW w:w="1555" w:type="dxa"/>
          </w:tcPr>
          <w:p w:rsidR="00A714A3" w:rsidRPr="00311BDF" w:rsidRDefault="00A714A3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&lt;ja oder nein&gt;</w:t>
            </w:r>
          </w:p>
        </w:tc>
        <w:tc>
          <w:tcPr>
            <w:tcW w:w="3724" w:type="dxa"/>
          </w:tcPr>
          <w:p w:rsidR="00A714A3" w:rsidRPr="00311BDF" w:rsidRDefault="00A714A3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&lt;Beschreibung zu möglichen Fehlern/Unschönheiten&gt;</w:t>
            </w:r>
          </w:p>
        </w:tc>
        <w:tc>
          <w:tcPr>
            <w:tcW w:w="1559" w:type="dxa"/>
          </w:tcPr>
          <w:p w:rsidR="00A714A3" w:rsidRPr="00311BDF" w:rsidRDefault="00A714A3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&lt;Beschreibung des Status&gt;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erstellen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Funktioniert</w:t>
            </w:r>
          </w:p>
        </w:tc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Lobby suchen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Nein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Verworfen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Pr="00311BDF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beitreten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Funktioniert</w:t>
            </w:r>
          </w:p>
        </w:tc>
        <w:bookmarkStart w:id="7" w:name="_GoBack"/>
        <w:bookmarkEnd w:id="7"/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starten</w:t>
            </w:r>
          </w:p>
        </w:tc>
        <w:tc>
          <w:tcPr>
            <w:tcW w:w="1555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Funktioniert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Einheiten platzieren</w:t>
            </w:r>
          </w:p>
        </w:tc>
        <w:tc>
          <w:tcPr>
            <w:tcW w:w="1555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Nein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Verworfen</w:t>
            </w:r>
          </w:p>
        </w:tc>
      </w:tr>
      <w:tr w:rsidR="00A714A3" w:rsidRPr="00311BDF" w:rsidTr="00A71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Runde durchführen</w:t>
            </w:r>
          </w:p>
        </w:tc>
        <w:tc>
          <w:tcPr>
            <w:tcW w:w="1555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 Arbeit</w:t>
            </w:r>
          </w:p>
        </w:tc>
      </w:tr>
      <w:tr w:rsidR="00A714A3" w:rsidRPr="00311BDF" w:rsidTr="00A71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4A3" w:rsidRDefault="00A714A3" w:rsidP="00BC2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beenden</w:t>
            </w:r>
          </w:p>
        </w:tc>
        <w:tc>
          <w:tcPr>
            <w:tcW w:w="1555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Nein</w:t>
            </w:r>
          </w:p>
        </w:tc>
        <w:tc>
          <w:tcPr>
            <w:tcW w:w="3724" w:type="dxa"/>
          </w:tcPr>
          <w:p w:rsidR="00A714A3" w:rsidRPr="00311BDF" w:rsidRDefault="00A714A3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A714A3" w:rsidRPr="00311BDF" w:rsidRDefault="00674C30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 Arbeit</w:t>
            </w:r>
          </w:p>
        </w:tc>
      </w:tr>
    </w:tbl>
    <w:p w:rsidR="006F620E" w:rsidRDefault="006F620E" w:rsidP="006F620E"/>
    <w:p w:rsidR="006F620E" w:rsidRDefault="006F620E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8" w:name="_Toc88996982"/>
      <w:bookmarkStart w:id="9" w:name="_Toc308188738"/>
      <w:r w:rsidRPr="00ED421C">
        <w:t>Verbesserungsmöglichkeiten</w:t>
      </w:r>
      <w:bookmarkEnd w:id="8"/>
      <w:bookmarkEnd w:id="9"/>
    </w:p>
    <w:p w:rsidR="00674C30" w:rsidRPr="00674C30" w:rsidRDefault="00674C30" w:rsidP="00674C30"/>
    <w:p w:rsidR="006F620E" w:rsidRPr="0097419A" w:rsidRDefault="006F620E" w:rsidP="006F620E">
      <w:pPr>
        <w:pStyle w:val="berschrift2"/>
        <w:tabs>
          <w:tab w:val="num" w:pos="576"/>
        </w:tabs>
        <w:spacing w:before="160" w:after="80" w:line="260" w:lineRule="atLeast"/>
        <w:ind w:left="578" w:hanging="578"/>
      </w:pPr>
      <w:bookmarkStart w:id="10" w:name="_Toc88996983"/>
      <w:bookmarkStart w:id="11" w:name="_Toc308188739"/>
      <w:r w:rsidRPr="0097419A">
        <w:t>Bekannte Einschränkungen</w:t>
      </w:r>
      <w:bookmarkEnd w:id="10"/>
      <w:bookmarkEnd w:id="11"/>
    </w:p>
    <w:p w:rsidR="006F620E" w:rsidRDefault="006F620E" w:rsidP="006F620E"/>
    <w:p w:rsidR="006F620E" w:rsidRDefault="006F620E" w:rsidP="006F620E">
      <w:pPr>
        <w:pStyle w:val="berschrift2"/>
        <w:tabs>
          <w:tab w:val="num" w:pos="576"/>
        </w:tabs>
        <w:spacing w:before="160" w:after="80" w:line="260" w:lineRule="atLeast"/>
        <w:ind w:left="578" w:hanging="578"/>
      </w:pPr>
      <w:bookmarkStart w:id="12" w:name="_Toc88996984"/>
      <w:bookmarkStart w:id="13" w:name="_Toc308188740"/>
      <w:r>
        <w:t>Mögliche Detailverbesserungen</w:t>
      </w:r>
      <w:bookmarkEnd w:id="12"/>
      <w:bookmarkEnd w:id="13"/>
    </w:p>
    <w:p w:rsidR="001C702C" w:rsidRDefault="001C702C" w:rsidP="006F620E"/>
    <w:sectPr w:rsidR="001C702C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4A5" w:rsidRDefault="004634A5" w:rsidP="00C35BC8">
      <w:r>
        <w:separator/>
      </w:r>
    </w:p>
  </w:endnote>
  <w:endnote w:type="continuationSeparator" w:id="0">
    <w:p w:rsidR="004634A5" w:rsidRDefault="004634A5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C35BC8" w:rsidP="00FF1658">
    <w:pPr>
      <w:pStyle w:val="Fuzeile"/>
      <w:tabs>
        <w:tab w:val="clear" w:pos="4536"/>
        <w:tab w:val="center" w:pos="5670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0854EF" w:rsidRPr="00444E1F">
      <w:rPr>
        <w:color w:val="808080" w:themeColor="background1" w:themeShade="80"/>
      </w:rPr>
      <w:fldChar w:fldCharType="begin"/>
    </w:r>
    <w:r w:rsidR="000854EF" w:rsidRPr="00444E1F">
      <w:rPr>
        <w:color w:val="808080" w:themeColor="background1" w:themeShade="80"/>
      </w:rPr>
      <w:instrText xml:space="preserve"> FILENAME   \* MERGEFORMAT </w:instrText>
    </w:r>
    <w:r w:rsidR="000854EF" w:rsidRPr="00444E1F">
      <w:rPr>
        <w:color w:val="808080" w:themeColor="background1" w:themeShade="80"/>
      </w:rPr>
      <w:fldChar w:fldCharType="separate"/>
    </w:r>
    <w:r w:rsidR="00FF1658" w:rsidRPr="00FF1658">
      <w:rPr>
        <w:color w:val="808080" w:themeColor="background1" w:themeShade="80"/>
      </w:rPr>
      <w:t>Systemtestprotokoll</w:t>
    </w:r>
    <w:r w:rsidR="0054549B">
      <w:rPr>
        <w:color w:val="808080" w:themeColor="background1" w:themeShade="80"/>
      </w:rPr>
      <w:t>Rupert</w:t>
    </w:r>
    <w:r w:rsidR="00FF1658" w:rsidRPr="00444E1F">
      <w:rPr>
        <w:color w:val="808080" w:themeColor="background1" w:themeShade="80"/>
      </w:rPr>
      <w:t>.docx</w:t>
    </w:r>
    <w:r w:rsidR="000854EF" w:rsidRPr="00444E1F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</w:r>
    <w:r w:rsidRPr="00FD5087">
      <w:rPr>
        <w:color w:val="808080" w:themeColor="background1" w:themeShade="80"/>
      </w:rPr>
      <w:tab/>
      <w:t xml:space="preserve">Datum: </w:t>
    </w:r>
    <w:r w:rsidR="003746C1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3746C1">
      <w:rPr>
        <w:color w:val="808080" w:themeColor="background1" w:themeShade="80"/>
      </w:rPr>
      <w:fldChar w:fldCharType="separate"/>
    </w:r>
    <w:r w:rsidR="001C702C">
      <w:rPr>
        <w:noProof/>
        <w:color w:val="808080" w:themeColor="background1" w:themeShade="80"/>
      </w:rPr>
      <w:t>21.05.2015</w:t>
    </w:r>
    <w:r w:rsidR="003746C1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4A5" w:rsidRDefault="004634A5" w:rsidP="00C35BC8">
      <w:r>
        <w:separator/>
      </w:r>
    </w:p>
  </w:footnote>
  <w:footnote w:type="continuationSeparator" w:id="0">
    <w:p w:rsidR="004634A5" w:rsidRDefault="004634A5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54549B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66AC4F36" wp14:editId="7B67AA72">
                <wp:extent cx="518160" cy="454660"/>
                <wp:effectExtent l="0" t="0" r="0" b="2540"/>
                <wp:docPr id="4" name="Grafik 4" descr="C:\Users\DominicIs\Desktop\Studium\Skripte\Semester 4\SE2 Projekt\Projekt\Logo Ruper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4" descr="C:\Users\DominicIs\Desktop\Studium\Skripte\Semester 4\SE2 Projekt\Projekt\Logo Ruper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35BC8" w:rsidRPr="002E1CF7" w:rsidRDefault="00B72FF4" w:rsidP="0075542C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</w:t>
          </w:r>
        </w:p>
        <w:p w:rsidR="00C35BC8" w:rsidRPr="002E1CF7" w:rsidRDefault="00C35BC8" w:rsidP="0054549B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54549B">
            <w:rPr>
              <w:color w:val="808080" w:themeColor="background1" w:themeShade="80"/>
              <w:lang w:val="en-US"/>
            </w:rPr>
            <w:t>Rupert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36264A">
                <w:rPr>
                  <w:noProof/>
                  <w:color w:val="808080" w:themeColor="background1" w:themeShade="80"/>
                  <w:lang w:val="de-DE"/>
                </w:rPr>
                <w:t>4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36264A">
                <w:rPr>
                  <w:noProof/>
                  <w:color w:val="808080" w:themeColor="background1" w:themeShade="80"/>
                  <w:lang w:val="de-DE"/>
                </w:rPr>
                <w:t>4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2681E"/>
    <w:rsid w:val="00033B03"/>
    <w:rsid w:val="000854EF"/>
    <w:rsid w:val="00092317"/>
    <w:rsid w:val="00102393"/>
    <w:rsid w:val="00122C3F"/>
    <w:rsid w:val="00137A8E"/>
    <w:rsid w:val="00151020"/>
    <w:rsid w:val="00196215"/>
    <w:rsid w:val="001B5DD4"/>
    <w:rsid w:val="001C702C"/>
    <w:rsid w:val="001E6F65"/>
    <w:rsid w:val="0021708F"/>
    <w:rsid w:val="002B3571"/>
    <w:rsid w:val="002D79DE"/>
    <w:rsid w:val="002E1CF7"/>
    <w:rsid w:val="00311BDF"/>
    <w:rsid w:val="0036264A"/>
    <w:rsid w:val="00371561"/>
    <w:rsid w:val="003746C1"/>
    <w:rsid w:val="00383E36"/>
    <w:rsid w:val="00387D7C"/>
    <w:rsid w:val="003D35E0"/>
    <w:rsid w:val="0042015A"/>
    <w:rsid w:val="0043043C"/>
    <w:rsid w:val="00444E1F"/>
    <w:rsid w:val="004634A5"/>
    <w:rsid w:val="00467CFB"/>
    <w:rsid w:val="0047010A"/>
    <w:rsid w:val="00474AE3"/>
    <w:rsid w:val="004821AE"/>
    <w:rsid w:val="004D4498"/>
    <w:rsid w:val="004E282B"/>
    <w:rsid w:val="004F3746"/>
    <w:rsid w:val="00521818"/>
    <w:rsid w:val="0054549B"/>
    <w:rsid w:val="00576382"/>
    <w:rsid w:val="00577005"/>
    <w:rsid w:val="005C1C8D"/>
    <w:rsid w:val="005E5344"/>
    <w:rsid w:val="005E7E2E"/>
    <w:rsid w:val="00606756"/>
    <w:rsid w:val="00674C30"/>
    <w:rsid w:val="00683A57"/>
    <w:rsid w:val="006864A4"/>
    <w:rsid w:val="006B381C"/>
    <w:rsid w:val="006C145E"/>
    <w:rsid w:val="006F620E"/>
    <w:rsid w:val="00726C48"/>
    <w:rsid w:val="00734909"/>
    <w:rsid w:val="00741EC7"/>
    <w:rsid w:val="007A05CF"/>
    <w:rsid w:val="007E2F90"/>
    <w:rsid w:val="007F4607"/>
    <w:rsid w:val="007F58DA"/>
    <w:rsid w:val="0087172F"/>
    <w:rsid w:val="008804AF"/>
    <w:rsid w:val="008F3B9E"/>
    <w:rsid w:val="009234C2"/>
    <w:rsid w:val="00943250"/>
    <w:rsid w:val="00946276"/>
    <w:rsid w:val="009739CC"/>
    <w:rsid w:val="009D09C3"/>
    <w:rsid w:val="009D34B8"/>
    <w:rsid w:val="009F70F7"/>
    <w:rsid w:val="00A34DFD"/>
    <w:rsid w:val="00A36430"/>
    <w:rsid w:val="00A714A3"/>
    <w:rsid w:val="00A83989"/>
    <w:rsid w:val="00AD5718"/>
    <w:rsid w:val="00AF3940"/>
    <w:rsid w:val="00B20F85"/>
    <w:rsid w:val="00B35D59"/>
    <w:rsid w:val="00B72FF4"/>
    <w:rsid w:val="00B860A1"/>
    <w:rsid w:val="00BC0647"/>
    <w:rsid w:val="00BF531F"/>
    <w:rsid w:val="00C35BC8"/>
    <w:rsid w:val="00C56324"/>
    <w:rsid w:val="00C65A01"/>
    <w:rsid w:val="00CA13BB"/>
    <w:rsid w:val="00CE1B4E"/>
    <w:rsid w:val="00D24D7C"/>
    <w:rsid w:val="00D751ED"/>
    <w:rsid w:val="00DD0936"/>
    <w:rsid w:val="00E27B0A"/>
    <w:rsid w:val="00E401C7"/>
    <w:rsid w:val="00E44E4F"/>
    <w:rsid w:val="00E64D0D"/>
    <w:rsid w:val="00ED45A1"/>
    <w:rsid w:val="00EF23D7"/>
    <w:rsid w:val="00EF2BB1"/>
    <w:rsid w:val="00F3797B"/>
    <w:rsid w:val="00F77420"/>
    <w:rsid w:val="00F844D8"/>
    <w:rsid w:val="00FD5087"/>
    <w:rsid w:val="00FE540D"/>
    <w:rsid w:val="00F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A0904-86CD-4C83-BAB3-4F9ED385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</Template>
  <TotalTime>0</TotalTime>
  <Pages>4</Pages>
  <Words>267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DominicIs</cp:lastModifiedBy>
  <cp:revision>7</cp:revision>
  <dcterms:created xsi:type="dcterms:W3CDTF">2015-04-16T07:34:00Z</dcterms:created>
  <dcterms:modified xsi:type="dcterms:W3CDTF">2015-05-21T09:04:00Z</dcterms:modified>
</cp:coreProperties>
</file>