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B20F85" w:rsidRPr="00C35BC8" w:rsidRDefault="008A32AB" w:rsidP="00FD5087">
      <w:pPr>
        <w:jc w:val="center"/>
      </w:pPr>
      <w:r>
        <w:rPr>
          <w:noProof/>
          <w:lang w:eastAsia="ja-JP"/>
        </w:rPr>
        <w:drawing>
          <wp:inline distT="0" distB="0" distL="0" distR="0">
            <wp:extent cx="4465320" cy="3922503"/>
            <wp:effectExtent l="0" t="0" r="0" b="1905"/>
            <wp:docPr id="1" name="Grafik 1" descr="C:\Users\DominicIs\Desktop\Studium\Skripte\Semester 4\SE2 Projekt\Projekt\Logo Ru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Desktop\Studium\Skripte\Semester 4\SE2 Projekt\Projekt\Logo Rupert.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5320" cy="3922503"/>
                    </a:xfrm>
                    <a:prstGeom prst="rect">
                      <a:avLst/>
                    </a:prstGeom>
                    <a:noFill/>
                    <a:ln>
                      <a:noFill/>
                    </a:ln>
                  </pic:spPr>
                </pic:pic>
              </a:graphicData>
            </a:graphic>
          </wp:inline>
        </w:drawing>
      </w:r>
    </w:p>
    <w:p w:rsidR="00C35BC8" w:rsidRPr="00C35BC8" w:rsidRDefault="00C35BC8"/>
    <w:p w:rsidR="00C35BC8" w:rsidRPr="00C35BC8" w:rsidRDefault="00C35BC8"/>
    <w:p w:rsidR="00C35BC8" w:rsidRDefault="00C35BC8"/>
    <w:p w:rsidR="00C35BC8" w:rsidRDefault="00C35BC8"/>
    <w:p w:rsidR="00C35BC8" w:rsidRPr="00C35BC8" w:rsidRDefault="00C35BC8"/>
    <w:p w:rsidR="00C35BC8" w:rsidRPr="00C35BC8" w:rsidRDefault="001B5DD4" w:rsidP="00C35BC8">
      <w:pPr>
        <w:pStyle w:val="Title"/>
        <w:rPr>
          <w:b w:val="0"/>
        </w:rPr>
      </w:pPr>
      <w:r>
        <w:t xml:space="preserve">Projekt: </w:t>
      </w:r>
      <w:r w:rsidR="008A32AB">
        <w:t>Rupert</w:t>
      </w:r>
      <w:r>
        <w:br/>
      </w:r>
      <w:r>
        <w:br/>
      </w:r>
      <w:r w:rsidR="00014BCC">
        <w:t>Software Architektur</w:t>
      </w:r>
      <w:r w:rsidR="00431595">
        <w:t xml:space="preserve"> Dokument</w:t>
      </w:r>
    </w:p>
    <w:p w:rsidR="00C35BC8" w:rsidRPr="00C35BC8" w:rsidRDefault="00C35BC8" w:rsidP="00033B03">
      <w:pPr>
        <w:jc w:val="center"/>
      </w:pPr>
    </w:p>
    <w:p w:rsidR="002E1CF7" w:rsidRDefault="002E1CF7" w:rsidP="00C35BC8">
      <w:pPr>
        <w:jc w:val="center"/>
      </w:pPr>
    </w:p>
    <w:p w:rsidR="002E1CF7" w:rsidRDefault="002E1CF7" w:rsidP="00C35BC8">
      <w:pPr>
        <w:jc w:val="center"/>
      </w:pPr>
    </w:p>
    <w:p w:rsidR="008A32AB" w:rsidRDefault="008A32AB" w:rsidP="008A32AB">
      <w:pPr>
        <w:jc w:val="center"/>
      </w:pPr>
      <w:r>
        <w:t>Daunicht Nils (</w:t>
      </w:r>
      <w:r w:rsidRPr="003E2BB9">
        <w:t>ndaunich@hsr.ch</w:t>
      </w:r>
      <w:r>
        <w:t>)</w:t>
      </w:r>
    </w:p>
    <w:p w:rsidR="008A32AB" w:rsidRDefault="008A32AB" w:rsidP="008A32AB">
      <w:pPr>
        <w:jc w:val="center"/>
      </w:pPr>
      <w:r>
        <w:t>Fröhlich Adrian (</w:t>
      </w:r>
      <w:r w:rsidRPr="003E2BB9">
        <w:t>a1froehl@hsr.ch</w:t>
      </w:r>
      <w:r>
        <w:t>)</w:t>
      </w:r>
    </w:p>
    <w:p w:rsidR="008A32AB" w:rsidRDefault="008A32AB" w:rsidP="008A32AB">
      <w:pPr>
        <w:jc w:val="center"/>
      </w:pPr>
      <w:r>
        <w:t>Hochreutener Joel(jhochreu@hsr.ch)</w:t>
      </w:r>
    </w:p>
    <w:p w:rsidR="008A32AB" w:rsidRDefault="008A32AB" w:rsidP="008A32AB">
      <w:pPr>
        <w:jc w:val="center"/>
      </w:pPr>
      <w:r>
        <w:t>Peisker Dominic(</w:t>
      </w:r>
      <w:r w:rsidRPr="003E2BB9">
        <w:t>dpeisk@hsr.ch</w:t>
      </w:r>
      <w:r>
        <w:t>)</w:t>
      </w:r>
    </w:p>
    <w:p w:rsidR="008A32AB" w:rsidRDefault="008A32AB"/>
    <w:p w:rsidR="00C35BC8" w:rsidRPr="00C35BC8" w:rsidRDefault="00C35BC8">
      <w:r w:rsidRPr="00C35BC8">
        <w:br w:type="page"/>
      </w:r>
    </w:p>
    <w:p w:rsidR="00EF23D7" w:rsidRDefault="00EF23D7" w:rsidP="00EF23D7">
      <w:pPr>
        <w:pStyle w:val="Heading1"/>
        <w:numPr>
          <w:ilvl w:val="0"/>
          <w:numId w:val="0"/>
        </w:numPr>
      </w:pPr>
      <w:bookmarkStart w:id="0" w:name="_Toc286833037"/>
      <w:bookmarkStart w:id="1" w:name="_Toc420660981"/>
      <w:r>
        <w:lastRenderedPageBreak/>
        <w:t>Änderungsgeschichte</w:t>
      </w:r>
      <w:bookmarkEnd w:id="0"/>
      <w:bookmarkEnd w:id="1"/>
    </w:p>
    <w:p w:rsidR="00EF23D7" w:rsidRDefault="00EF23D7" w:rsidP="00EF23D7"/>
    <w:tbl>
      <w:tblPr>
        <w:tblStyle w:val="LightShading-Accent11"/>
        <w:tblW w:w="9606" w:type="dxa"/>
        <w:tblLook w:val="04A0"/>
      </w:tblPr>
      <w:tblGrid>
        <w:gridCol w:w="1526"/>
        <w:gridCol w:w="1134"/>
        <w:gridCol w:w="4253"/>
        <w:gridCol w:w="2693"/>
      </w:tblGrid>
      <w:tr w:rsidR="00EF23D7" w:rsidRPr="00C35BC8" w:rsidTr="00E44E4F">
        <w:trPr>
          <w:cnfStyle w:val="100000000000"/>
        </w:trPr>
        <w:tc>
          <w:tcPr>
            <w:cnfStyle w:val="001000000000"/>
            <w:tcW w:w="1526" w:type="dxa"/>
          </w:tcPr>
          <w:p w:rsidR="00EF23D7" w:rsidRPr="00C35BC8" w:rsidRDefault="00EF23D7" w:rsidP="00D03D22">
            <w:pPr>
              <w:rPr>
                <w:color w:val="auto"/>
              </w:rPr>
            </w:pPr>
            <w:r w:rsidRPr="00C35BC8">
              <w:rPr>
                <w:color w:val="auto"/>
              </w:rPr>
              <w:t>Datum</w:t>
            </w:r>
          </w:p>
        </w:tc>
        <w:tc>
          <w:tcPr>
            <w:tcW w:w="1134" w:type="dxa"/>
          </w:tcPr>
          <w:p w:rsidR="00EF23D7" w:rsidRPr="00C35BC8" w:rsidRDefault="00EF23D7" w:rsidP="00D03D22">
            <w:pPr>
              <w:cnfStyle w:val="100000000000"/>
              <w:rPr>
                <w:color w:val="auto"/>
              </w:rPr>
            </w:pPr>
            <w:r w:rsidRPr="00C35BC8">
              <w:rPr>
                <w:color w:val="auto"/>
              </w:rPr>
              <w:t>Version</w:t>
            </w:r>
          </w:p>
        </w:tc>
        <w:tc>
          <w:tcPr>
            <w:tcW w:w="4253" w:type="dxa"/>
          </w:tcPr>
          <w:p w:rsidR="00EF23D7" w:rsidRPr="00C35BC8" w:rsidRDefault="00EF23D7" w:rsidP="00D03D22">
            <w:pPr>
              <w:cnfStyle w:val="100000000000"/>
              <w:rPr>
                <w:color w:val="auto"/>
              </w:rPr>
            </w:pPr>
            <w:r w:rsidRPr="00C35BC8">
              <w:rPr>
                <w:color w:val="auto"/>
              </w:rPr>
              <w:t>Änderung</w:t>
            </w:r>
          </w:p>
        </w:tc>
        <w:tc>
          <w:tcPr>
            <w:tcW w:w="2693" w:type="dxa"/>
          </w:tcPr>
          <w:p w:rsidR="00EF23D7" w:rsidRPr="00C35BC8" w:rsidRDefault="00EF23D7" w:rsidP="00D03D22">
            <w:pPr>
              <w:cnfStyle w:val="100000000000"/>
              <w:rPr>
                <w:color w:val="auto"/>
              </w:rPr>
            </w:pPr>
            <w:r w:rsidRPr="00C35BC8">
              <w:rPr>
                <w:color w:val="auto"/>
              </w:rPr>
              <w:t>Autor</w:t>
            </w:r>
          </w:p>
        </w:tc>
      </w:tr>
      <w:tr w:rsidR="00EF23D7" w:rsidRPr="00C35BC8" w:rsidTr="00E44E4F">
        <w:trPr>
          <w:cnfStyle w:val="000000100000"/>
        </w:trPr>
        <w:tc>
          <w:tcPr>
            <w:cnfStyle w:val="001000000000"/>
            <w:tcW w:w="1526" w:type="dxa"/>
          </w:tcPr>
          <w:p w:rsidR="00E44E4F" w:rsidRPr="00C35BC8" w:rsidRDefault="009B5698" w:rsidP="00D03D22">
            <w:pPr>
              <w:rPr>
                <w:color w:val="auto"/>
              </w:rPr>
            </w:pPr>
            <w:r>
              <w:rPr>
                <w:color w:val="auto"/>
              </w:rPr>
              <w:t>30.03.2015</w:t>
            </w:r>
          </w:p>
        </w:tc>
        <w:tc>
          <w:tcPr>
            <w:tcW w:w="1134" w:type="dxa"/>
          </w:tcPr>
          <w:p w:rsidR="00EF23D7" w:rsidRPr="00C35BC8" w:rsidRDefault="009B5698" w:rsidP="00D03D22">
            <w:pPr>
              <w:cnfStyle w:val="000000100000"/>
              <w:rPr>
                <w:color w:val="auto"/>
              </w:rPr>
            </w:pPr>
            <w:r>
              <w:rPr>
                <w:color w:val="auto"/>
              </w:rPr>
              <w:t>0.0</w:t>
            </w:r>
          </w:p>
        </w:tc>
        <w:tc>
          <w:tcPr>
            <w:tcW w:w="4253" w:type="dxa"/>
          </w:tcPr>
          <w:p w:rsidR="00EF23D7" w:rsidRPr="00C35BC8" w:rsidRDefault="009B5698" w:rsidP="00D03D22">
            <w:pPr>
              <w:cnfStyle w:val="000000100000"/>
              <w:rPr>
                <w:color w:val="auto"/>
              </w:rPr>
            </w:pPr>
            <w:r>
              <w:rPr>
                <w:color w:val="auto"/>
              </w:rPr>
              <w:t>Erstellung</w:t>
            </w:r>
          </w:p>
        </w:tc>
        <w:tc>
          <w:tcPr>
            <w:tcW w:w="2693" w:type="dxa"/>
          </w:tcPr>
          <w:p w:rsidR="00EF23D7" w:rsidRPr="00C35BC8" w:rsidRDefault="009B5698" w:rsidP="00E44E4F">
            <w:pPr>
              <w:cnfStyle w:val="000000100000"/>
              <w:rPr>
                <w:color w:val="auto"/>
              </w:rPr>
            </w:pPr>
            <w:r>
              <w:rPr>
                <w:color w:val="auto"/>
              </w:rPr>
              <w:t>Dominic Peisker</w:t>
            </w:r>
          </w:p>
        </w:tc>
      </w:tr>
      <w:tr w:rsidR="00EF23D7" w:rsidRPr="00C35BC8" w:rsidTr="00E44E4F">
        <w:tc>
          <w:tcPr>
            <w:cnfStyle w:val="001000000000"/>
            <w:tcW w:w="1526" w:type="dxa"/>
          </w:tcPr>
          <w:p w:rsidR="00EF23D7" w:rsidRPr="00C35BC8" w:rsidRDefault="00B83844" w:rsidP="00D03D22">
            <w:pPr>
              <w:rPr>
                <w:color w:val="auto"/>
              </w:rPr>
            </w:pPr>
            <w:r>
              <w:rPr>
                <w:color w:val="auto"/>
              </w:rPr>
              <w:t>02.04.2015</w:t>
            </w:r>
          </w:p>
        </w:tc>
        <w:tc>
          <w:tcPr>
            <w:tcW w:w="1134" w:type="dxa"/>
          </w:tcPr>
          <w:p w:rsidR="00EF23D7" w:rsidRPr="00C35BC8" w:rsidRDefault="00B83844" w:rsidP="00D03D22">
            <w:pPr>
              <w:cnfStyle w:val="000000000000"/>
              <w:rPr>
                <w:color w:val="auto"/>
              </w:rPr>
            </w:pPr>
            <w:r>
              <w:rPr>
                <w:color w:val="auto"/>
              </w:rPr>
              <w:t>0.1</w:t>
            </w:r>
          </w:p>
        </w:tc>
        <w:tc>
          <w:tcPr>
            <w:tcW w:w="4253" w:type="dxa"/>
          </w:tcPr>
          <w:p w:rsidR="00EF23D7" w:rsidRPr="00C35BC8" w:rsidRDefault="00B83844" w:rsidP="00D03D22">
            <w:pPr>
              <w:cnfStyle w:val="000000000000"/>
              <w:rPr>
                <w:color w:val="auto"/>
              </w:rPr>
            </w:pPr>
            <w:r>
              <w:rPr>
                <w:color w:val="auto"/>
              </w:rPr>
              <w:t>Ergänzung</w:t>
            </w:r>
          </w:p>
        </w:tc>
        <w:tc>
          <w:tcPr>
            <w:tcW w:w="2693" w:type="dxa"/>
          </w:tcPr>
          <w:p w:rsidR="00EF23D7" w:rsidRPr="00C35BC8" w:rsidRDefault="00B83844" w:rsidP="00D03D22">
            <w:pPr>
              <w:cnfStyle w:val="000000000000"/>
              <w:rPr>
                <w:color w:val="auto"/>
              </w:rPr>
            </w:pPr>
            <w:r>
              <w:rPr>
                <w:color w:val="auto"/>
              </w:rPr>
              <w:t>Dominic Peisker</w:t>
            </w:r>
          </w:p>
        </w:tc>
      </w:tr>
      <w:tr w:rsidR="00EF23D7" w:rsidRPr="00C35BC8" w:rsidTr="00E44E4F">
        <w:trPr>
          <w:cnfStyle w:val="000000100000"/>
        </w:trPr>
        <w:tc>
          <w:tcPr>
            <w:cnfStyle w:val="001000000000"/>
            <w:tcW w:w="1526" w:type="dxa"/>
          </w:tcPr>
          <w:p w:rsidR="00EF23D7" w:rsidRPr="00C46B02" w:rsidRDefault="00FF5832" w:rsidP="00D03D22">
            <w:pPr>
              <w:rPr>
                <w:color w:val="auto"/>
              </w:rPr>
            </w:pPr>
            <w:r w:rsidRPr="00C46B02">
              <w:rPr>
                <w:color w:val="auto"/>
              </w:rPr>
              <w:t>16.04.2015</w:t>
            </w:r>
          </w:p>
        </w:tc>
        <w:tc>
          <w:tcPr>
            <w:tcW w:w="1134" w:type="dxa"/>
          </w:tcPr>
          <w:p w:rsidR="00EF23D7" w:rsidRPr="00C46B02" w:rsidRDefault="00FF5832" w:rsidP="00D03D22">
            <w:pPr>
              <w:cnfStyle w:val="000000100000"/>
              <w:rPr>
                <w:color w:val="auto"/>
              </w:rPr>
            </w:pPr>
            <w:r w:rsidRPr="00C46B02">
              <w:rPr>
                <w:color w:val="auto"/>
              </w:rPr>
              <w:t>1.0</w:t>
            </w:r>
          </w:p>
        </w:tc>
        <w:tc>
          <w:tcPr>
            <w:tcW w:w="4253" w:type="dxa"/>
          </w:tcPr>
          <w:p w:rsidR="00EF23D7" w:rsidRPr="00C46B02" w:rsidRDefault="00FF5832" w:rsidP="00D03D22">
            <w:pPr>
              <w:cnfStyle w:val="000000100000"/>
              <w:rPr>
                <w:color w:val="auto"/>
              </w:rPr>
            </w:pPr>
            <w:r w:rsidRPr="00C46B02">
              <w:rPr>
                <w:color w:val="auto"/>
              </w:rPr>
              <w:t>Einfügen Grafiken und Korrekturen</w:t>
            </w:r>
          </w:p>
        </w:tc>
        <w:tc>
          <w:tcPr>
            <w:tcW w:w="2693" w:type="dxa"/>
          </w:tcPr>
          <w:p w:rsidR="00EF23D7" w:rsidRPr="00C46B02" w:rsidRDefault="00FF5832" w:rsidP="00D03D22">
            <w:pPr>
              <w:cnfStyle w:val="000000100000"/>
              <w:rPr>
                <w:color w:val="auto"/>
              </w:rPr>
            </w:pPr>
            <w:r w:rsidRPr="00C46B02">
              <w:rPr>
                <w:color w:val="auto"/>
              </w:rPr>
              <w:t>Dominic Peisker</w:t>
            </w:r>
          </w:p>
        </w:tc>
      </w:tr>
      <w:tr w:rsidR="00C46B02" w:rsidRPr="00C35BC8" w:rsidTr="00E44E4F">
        <w:tc>
          <w:tcPr>
            <w:cnfStyle w:val="001000000000"/>
            <w:tcW w:w="1526" w:type="dxa"/>
          </w:tcPr>
          <w:p w:rsidR="00C46B02" w:rsidRPr="00C46B02" w:rsidRDefault="00C46B02" w:rsidP="00D03D22">
            <w:pPr>
              <w:rPr>
                <w:color w:val="000000" w:themeColor="text1"/>
              </w:rPr>
            </w:pPr>
            <w:r w:rsidRPr="00C46B02">
              <w:rPr>
                <w:color w:val="000000" w:themeColor="text1"/>
              </w:rPr>
              <w:t>20.04.2015</w:t>
            </w:r>
          </w:p>
        </w:tc>
        <w:tc>
          <w:tcPr>
            <w:tcW w:w="1134" w:type="dxa"/>
          </w:tcPr>
          <w:p w:rsidR="00C46B02" w:rsidRPr="00C46B02" w:rsidRDefault="00C46B02" w:rsidP="00D03D22">
            <w:pPr>
              <w:cnfStyle w:val="000000000000"/>
              <w:rPr>
                <w:color w:val="000000" w:themeColor="text1"/>
              </w:rPr>
            </w:pPr>
            <w:r w:rsidRPr="00C46B02">
              <w:rPr>
                <w:color w:val="000000" w:themeColor="text1"/>
              </w:rPr>
              <w:t>1.1</w:t>
            </w:r>
          </w:p>
        </w:tc>
        <w:tc>
          <w:tcPr>
            <w:tcW w:w="4253" w:type="dxa"/>
          </w:tcPr>
          <w:p w:rsidR="00C46B02" w:rsidRPr="00C46B02" w:rsidRDefault="00C46B02" w:rsidP="00D03D22">
            <w:pPr>
              <w:cnfStyle w:val="000000000000"/>
              <w:rPr>
                <w:color w:val="000000" w:themeColor="text1"/>
              </w:rPr>
            </w:pPr>
            <w:r w:rsidRPr="00C46B02">
              <w:rPr>
                <w:color w:val="000000" w:themeColor="text1"/>
              </w:rPr>
              <w:t>Anpassungen und Ergänzungen bei der logischen Architektur.</w:t>
            </w:r>
          </w:p>
        </w:tc>
        <w:tc>
          <w:tcPr>
            <w:tcW w:w="2693" w:type="dxa"/>
          </w:tcPr>
          <w:p w:rsidR="00C46B02" w:rsidRPr="00C46B02" w:rsidRDefault="00C46B02" w:rsidP="00D03D22">
            <w:pPr>
              <w:cnfStyle w:val="000000000000"/>
              <w:rPr>
                <w:color w:val="000000" w:themeColor="text1"/>
              </w:rPr>
            </w:pPr>
            <w:r w:rsidRPr="00C46B02">
              <w:rPr>
                <w:color w:val="000000" w:themeColor="text1"/>
              </w:rPr>
              <w:t>Nils Daunicht</w:t>
            </w:r>
          </w:p>
        </w:tc>
      </w:tr>
      <w:tr w:rsidR="00BB5F1C" w:rsidRPr="00C35BC8" w:rsidTr="00E44E4F">
        <w:trPr>
          <w:cnfStyle w:val="000000100000"/>
        </w:trPr>
        <w:tc>
          <w:tcPr>
            <w:cnfStyle w:val="001000000000"/>
            <w:tcW w:w="1526" w:type="dxa"/>
          </w:tcPr>
          <w:p w:rsidR="00BB5F1C" w:rsidRPr="00C46B02" w:rsidRDefault="00BB5F1C" w:rsidP="00DB086A">
            <w:pPr>
              <w:rPr>
                <w:color w:val="000000" w:themeColor="text1"/>
              </w:rPr>
            </w:pPr>
            <w:r>
              <w:rPr>
                <w:color w:val="000000" w:themeColor="text1"/>
              </w:rPr>
              <w:t>1</w:t>
            </w:r>
            <w:r w:rsidR="00DB086A">
              <w:rPr>
                <w:color w:val="000000" w:themeColor="text1"/>
              </w:rPr>
              <w:t>3</w:t>
            </w:r>
            <w:r>
              <w:rPr>
                <w:color w:val="000000" w:themeColor="text1"/>
              </w:rPr>
              <w:t>.05.2015</w:t>
            </w:r>
          </w:p>
        </w:tc>
        <w:tc>
          <w:tcPr>
            <w:tcW w:w="1134" w:type="dxa"/>
          </w:tcPr>
          <w:p w:rsidR="00BB5F1C" w:rsidRPr="00C46B02" w:rsidRDefault="00BB5F1C" w:rsidP="00D03D22">
            <w:pPr>
              <w:cnfStyle w:val="000000100000"/>
              <w:rPr>
                <w:color w:val="000000" w:themeColor="text1"/>
              </w:rPr>
            </w:pPr>
            <w:r>
              <w:rPr>
                <w:color w:val="000000" w:themeColor="text1"/>
              </w:rPr>
              <w:t>2.</w:t>
            </w:r>
            <w:r w:rsidR="00DB086A">
              <w:rPr>
                <w:color w:val="000000" w:themeColor="text1"/>
              </w:rPr>
              <w:t>1</w:t>
            </w:r>
          </w:p>
        </w:tc>
        <w:tc>
          <w:tcPr>
            <w:tcW w:w="4253" w:type="dxa"/>
          </w:tcPr>
          <w:p w:rsidR="00BB5F1C" w:rsidRPr="00C46B02" w:rsidRDefault="00BB5F1C" w:rsidP="00D03D22">
            <w:pPr>
              <w:cnfStyle w:val="000000100000"/>
              <w:rPr>
                <w:color w:val="000000" w:themeColor="text1"/>
              </w:rPr>
            </w:pPr>
            <w:r>
              <w:rPr>
                <w:color w:val="000000" w:themeColor="text1"/>
              </w:rPr>
              <w:t>Anpassung Systemübersicht auf aktuellen Stand.</w:t>
            </w:r>
          </w:p>
        </w:tc>
        <w:tc>
          <w:tcPr>
            <w:tcW w:w="2693" w:type="dxa"/>
          </w:tcPr>
          <w:p w:rsidR="00BB5F1C" w:rsidRPr="00C46B02" w:rsidRDefault="00BB5F1C" w:rsidP="00D03D22">
            <w:pPr>
              <w:cnfStyle w:val="000000100000"/>
              <w:rPr>
                <w:color w:val="000000" w:themeColor="text1"/>
              </w:rPr>
            </w:pPr>
            <w:r>
              <w:rPr>
                <w:color w:val="000000" w:themeColor="text1"/>
              </w:rPr>
              <w:t>Nils Daunicht</w:t>
            </w:r>
          </w:p>
        </w:tc>
      </w:tr>
      <w:tr w:rsidR="00DB086A" w:rsidRPr="00C35BC8" w:rsidTr="00E44E4F">
        <w:tc>
          <w:tcPr>
            <w:cnfStyle w:val="001000000000"/>
            <w:tcW w:w="1526" w:type="dxa"/>
          </w:tcPr>
          <w:p w:rsidR="00DB086A" w:rsidRPr="00C46B02" w:rsidRDefault="00DB086A" w:rsidP="00DB086A">
            <w:pPr>
              <w:rPr>
                <w:color w:val="000000" w:themeColor="text1"/>
              </w:rPr>
            </w:pPr>
            <w:r>
              <w:rPr>
                <w:color w:val="000000" w:themeColor="text1"/>
              </w:rPr>
              <w:t>18.05.2015</w:t>
            </w:r>
          </w:p>
        </w:tc>
        <w:tc>
          <w:tcPr>
            <w:tcW w:w="1134" w:type="dxa"/>
          </w:tcPr>
          <w:p w:rsidR="00DB086A" w:rsidRPr="00C46B02" w:rsidRDefault="00DB086A" w:rsidP="00DB086A">
            <w:pPr>
              <w:cnfStyle w:val="000000000000"/>
              <w:rPr>
                <w:color w:val="000000" w:themeColor="text1"/>
              </w:rPr>
            </w:pPr>
            <w:r>
              <w:rPr>
                <w:color w:val="000000" w:themeColor="text1"/>
              </w:rPr>
              <w:t>2.0</w:t>
            </w:r>
          </w:p>
        </w:tc>
        <w:tc>
          <w:tcPr>
            <w:tcW w:w="4253" w:type="dxa"/>
          </w:tcPr>
          <w:p w:rsidR="00DB086A" w:rsidRPr="00C46B02" w:rsidRDefault="00DB086A" w:rsidP="00DB086A">
            <w:pPr>
              <w:cnfStyle w:val="000000000000"/>
              <w:rPr>
                <w:color w:val="000000" w:themeColor="text1"/>
              </w:rPr>
            </w:pPr>
            <w:r>
              <w:rPr>
                <w:color w:val="000000" w:themeColor="text1"/>
              </w:rPr>
              <w:t>Packagediagram um aktuelles Ergänzt</w:t>
            </w:r>
          </w:p>
        </w:tc>
        <w:tc>
          <w:tcPr>
            <w:tcW w:w="2693" w:type="dxa"/>
          </w:tcPr>
          <w:p w:rsidR="00DB086A" w:rsidRPr="00C46B02" w:rsidRDefault="00DB086A" w:rsidP="00DB086A">
            <w:pPr>
              <w:cnfStyle w:val="000000000000"/>
              <w:rPr>
                <w:color w:val="000000" w:themeColor="text1"/>
              </w:rPr>
            </w:pPr>
            <w:r>
              <w:rPr>
                <w:color w:val="000000" w:themeColor="text1"/>
              </w:rPr>
              <w:t>Nils Daunicht</w:t>
            </w:r>
          </w:p>
        </w:tc>
      </w:tr>
      <w:tr w:rsidR="00DB086A" w:rsidRPr="00C35BC8" w:rsidTr="00E44E4F">
        <w:trPr>
          <w:cnfStyle w:val="000000100000"/>
        </w:trPr>
        <w:tc>
          <w:tcPr>
            <w:cnfStyle w:val="001000000000"/>
            <w:tcW w:w="1526" w:type="dxa"/>
          </w:tcPr>
          <w:p w:rsidR="00DB086A" w:rsidRDefault="00E41F81" w:rsidP="00DB086A">
            <w:pPr>
              <w:rPr>
                <w:color w:val="000000" w:themeColor="text1"/>
              </w:rPr>
            </w:pPr>
            <w:r>
              <w:rPr>
                <w:color w:val="000000" w:themeColor="text1"/>
              </w:rPr>
              <w:t>19.05.2015</w:t>
            </w:r>
          </w:p>
        </w:tc>
        <w:tc>
          <w:tcPr>
            <w:tcW w:w="1134" w:type="dxa"/>
          </w:tcPr>
          <w:p w:rsidR="00DB086A" w:rsidRDefault="00E41F81" w:rsidP="00DB086A">
            <w:pPr>
              <w:cnfStyle w:val="000000100000"/>
              <w:rPr>
                <w:color w:val="000000" w:themeColor="text1"/>
              </w:rPr>
            </w:pPr>
            <w:r>
              <w:rPr>
                <w:color w:val="000000" w:themeColor="text1"/>
              </w:rPr>
              <w:t>2.1</w:t>
            </w:r>
          </w:p>
        </w:tc>
        <w:tc>
          <w:tcPr>
            <w:tcW w:w="4253" w:type="dxa"/>
          </w:tcPr>
          <w:p w:rsidR="00DB086A" w:rsidRDefault="00E41F81" w:rsidP="00DB086A">
            <w:pPr>
              <w:cnfStyle w:val="000000100000"/>
              <w:rPr>
                <w:color w:val="000000" w:themeColor="text1"/>
              </w:rPr>
            </w:pPr>
            <w:r>
              <w:rPr>
                <w:color w:val="000000" w:themeColor="text1"/>
              </w:rPr>
              <w:t>Logische Architektur angepasst</w:t>
            </w:r>
          </w:p>
        </w:tc>
        <w:tc>
          <w:tcPr>
            <w:tcW w:w="2693" w:type="dxa"/>
          </w:tcPr>
          <w:p w:rsidR="00DB086A" w:rsidRDefault="00E41F81" w:rsidP="00DB086A">
            <w:pPr>
              <w:cnfStyle w:val="000000100000"/>
              <w:rPr>
                <w:color w:val="000000" w:themeColor="text1"/>
              </w:rPr>
            </w:pPr>
            <w:r>
              <w:rPr>
                <w:color w:val="000000" w:themeColor="text1"/>
              </w:rPr>
              <w:t>Nils Daunicht</w:t>
            </w:r>
          </w:p>
        </w:tc>
      </w:tr>
      <w:tr w:rsidR="00F934DD" w:rsidRPr="00C35BC8" w:rsidTr="00E44E4F">
        <w:tc>
          <w:tcPr>
            <w:cnfStyle w:val="001000000000"/>
            <w:tcW w:w="1526" w:type="dxa"/>
          </w:tcPr>
          <w:p w:rsidR="00F934DD" w:rsidRDefault="00F934DD" w:rsidP="00DB086A">
            <w:pPr>
              <w:rPr>
                <w:color w:val="000000" w:themeColor="text1"/>
              </w:rPr>
            </w:pPr>
            <w:r>
              <w:rPr>
                <w:color w:val="000000" w:themeColor="text1"/>
              </w:rPr>
              <w:t>27.05.2015</w:t>
            </w:r>
          </w:p>
        </w:tc>
        <w:tc>
          <w:tcPr>
            <w:tcW w:w="1134" w:type="dxa"/>
          </w:tcPr>
          <w:p w:rsidR="00F934DD" w:rsidRDefault="00F934DD" w:rsidP="00DB086A">
            <w:pPr>
              <w:cnfStyle w:val="000000000000"/>
              <w:rPr>
                <w:color w:val="000000" w:themeColor="text1"/>
              </w:rPr>
            </w:pPr>
            <w:r>
              <w:rPr>
                <w:color w:val="000000" w:themeColor="text1"/>
              </w:rPr>
              <w:t>2.2</w:t>
            </w:r>
          </w:p>
        </w:tc>
        <w:tc>
          <w:tcPr>
            <w:tcW w:w="4253" w:type="dxa"/>
          </w:tcPr>
          <w:p w:rsidR="00F934DD" w:rsidRDefault="00F934DD" w:rsidP="00DB086A">
            <w:pPr>
              <w:cnfStyle w:val="000000000000"/>
              <w:rPr>
                <w:color w:val="000000" w:themeColor="text1"/>
              </w:rPr>
            </w:pPr>
            <w:r>
              <w:rPr>
                <w:color w:val="000000" w:themeColor="text1"/>
              </w:rPr>
              <w:t>Letzte Anpassungen</w:t>
            </w:r>
          </w:p>
        </w:tc>
        <w:tc>
          <w:tcPr>
            <w:tcW w:w="2693" w:type="dxa"/>
          </w:tcPr>
          <w:p w:rsidR="00F934DD" w:rsidRDefault="00F934DD" w:rsidP="00DB086A">
            <w:pPr>
              <w:cnfStyle w:val="000000000000"/>
              <w:rPr>
                <w:color w:val="000000" w:themeColor="text1"/>
              </w:rPr>
            </w:pPr>
            <w:r>
              <w:rPr>
                <w:color w:val="000000" w:themeColor="text1"/>
              </w:rPr>
              <w:t>Nils Daunicht</w:t>
            </w:r>
          </w:p>
        </w:tc>
      </w:tr>
    </w:tbl>
    <w:p w:rsidR="00C35BC8" w:rsidRPr="00C35BC8" w:rsidRDefault="00C35BC8" w:rsidP="00C35BC8">
      <w:r w:rsidRPr="00C35BC8">
        <w:br w:type="page"/>
      </w:r>
    </w:p>
    <w:p w:rsidR="00C35BC8" w:rsidRPr="00C35BC8" w:rsidRDefault="00C35BC8" w:rsidP="00577005">
      <w:pPr>
        <w:pStyle w:val="Heading1"/>
        <w:numPr>
          <w:ilvl w:val="0"/>
          <w:numId w:val="0"/>
        </w:numPr>
      </w:pPr>
      <w:bookmarkStart w:id="2" w:name="_Toc420660982"/>
      <w:r w:rsidRPr="00C35BC8">
        <w:lastRenderedPageBreak/>
        <w:t>Inhalt</w:t>
      </w:r>
      <w:bookmarkEnd w:id="2"/>
    </w:p>
    <w:p w:rsidR="00C35BC8" w:rsidRPr="00C35BC8" w:rsidRDefault="00C35BC8" w:rsidP="00C35BC8"/>
    <w:sdt>
      <w:sdtPr>
        <w:id w:val="7748214"/>
        <w:docPartObj>
          <w:docPartGallery w:val="Table of Contents"/>
          <w:docPartUnique/>
        </w:docPartObj>
      </w:sdtPr>
      <w:sdtEndPr>
        <w:rPr>
          <w:lang w:val="de-DE"/>
        </w:rPr>
      </w:sdtEndPr>
      <w:sdtContent>
        <w:p w:rsidR="007D5797" w:rsidRDefault="00437473">
          <w:pPr>
            <w:pStyle w:val="TOC1"/>
            <w:tabs>
              <w:tab w:val="right" w:leader="dot" w:pos="9062"/>
            </w:tabs>
            <w:rPr>
              <w:rFonts w:eastAsiaTheme="minorEastAsia" w:cstheme="minorBidi"/>
              <w:noProof/>
              <w:lang w:eastAsia="ja-JP"/>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20660981" w:history="1">
            <w:r w:rsidR="007D5797" w:rsidRPr="002362D7">
              <w:rPr>
                <w:rStyle w:val="Hyperlink"/>
                <w:noProof/>
              </w:rPr>
              <w:t>Änderungsgeschichte</w:t>
            </w:r>
            <w:r w:rsidR="007D5797">
              <w:rPr>
                <w:noProof/>
                <w:webHidden/>
              </w:rPr>
              <w:tab/>
            </w:r>
            <w:r>
              <w:rPr>
                <w:noProof/>
                <w:webHidden/>
              </w:rPr>
              <w:fldChar w:fldCharType="begin"/>
            </w:r>
            <w:r w:rsidR="007D5797">
              <w:rPr>
                <w:noProof/>
                <w:webHidden/>
              </w:rPr>
              <w:instrText xml:space="preserve"> PAGEREF _Toc420660981 \h </w:instrText>
            </w:r>
            <w:r>
              <w:rPr>
                <w:noProof/>
                <w:webHidden/>
              </w:rPr>
            </w:r>
            <w:r>
              <w:rPr>
                <w:noProof/>
                <w:webHidden/>
              </w:rPr>
              <w:fldChar w:fldCharType="separate"/>
            </w:r>
            <w:r w:rsidR="007D5797">
              <w:rPr>
                <w:noProof/>
                <w:webHidden/>
              </w:rPr>
              <w:t>2</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0982" w:history="1">
            <w:r w:rsidR="007D5797" w:rsidRPr="002362D7">
              <w:rPr>
                <w:rStyle w:val="Hyperlink"/>
                <w:noProof/>
              </w:rPr>
              <w:t>Inhalt</w:t>
            </w:r>
            <w:r w:rsidR="007D5797">
              <w:rPr>
                <w:noProof/>
                <w:webHidden/>
              </w:rPr>
              <w:tab/>
            </w:r>
            <w:r>
              <w:rPr>
                <w:noProof/>
                <w:webHidden/>
              </w:rPr>
              <w:fldChar w:fldCharType="begin"/>
            </w:r>
            <w:r w:rsidR="007D5797">
              <w:rPr>
                <w:noProof/>
                <w:webHidden/>
              </w:rPr>
              <w:instrText xml:space="preserve"> PAGEREF _Toc420660982 \h </w:instrText>
            </w:r>
            <w:r>
              <w:rPr>
                <w:noProof/>
                <w:webHidden/>
              </w:rPr>
            </w:r>
            <w:r>
              <w:rPr>
                <w:noProof/>
                <w:webHidden/>
              </w:rPr>
              <w:fldChar w:fldCharType="separate"/>
            </w:r>
            <w:r w:rsidR="007D5797">
              <w:rPr>
                <w:noProof/>
                <w:webHidden/>
              </w:rPr>
              <w:t>3</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0983" w:history="1">
            <w:r w:rsidR="007D5797" w:rsidRPr="002362D7">
              <w:rPr>
                <w:rStyle w:val="Hyperlink"/>
                <w:noProof/>
              </w:rPr>
              <w:t>1. Einführung</w:t>
            </w:r>
            <w:r w:rsidR="007D5797">
              <w:rPr>
                <w:noProof/>
                <w:webHidden/>
              </w:rPr>
              <w:tab/>
            </w:r>
            <w:r>
              <w:rPr>
                <w:noProof/>
                <w:webHidden/>
              </w:rPr>
              <w:fldChar w:fldCharType="begin"/>
            </w:r>
            <w:r w:rsidR="007D5797">
              <w:rPr>
                <w:noProof/>
                <w:webHidden/>
              </w:rPr>
              <w:instrText xml:space="preserve"> PAGEREF _Toc420660983 \h </w:instrText>
            </w:r>
            <w:r>
              <w:rPr>
                <w:noProof/>
                <w:webHidden/>
              </w:rPr>
            </w:r>
            <w:r>
              <w:rPr>
                <w:noProof/>
                <w:webHidden/>
              </w:rPr>
              <w:fldChar w:fldCharType="separate"/>
            </w:r>
            <w:r w:rsidR="007D5797">
              <w:rPr>
                <w:noProof/>
                <w:webHidden/>
              </w:rPr>
              <w:t>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84" w:history="1">
            <w:r w:rsidR="007D5797" w:rsidRPr="002362D7">
              <w:rPr>
                <w:rStyle w:val="Hyperlink"/>
                <w:noProof/>
              </w:rPr>
              <w:t>1.1 Zweck</w:t>
            </w:r>
            <w:r w:rsidR="007D5797">
              <w:rPr>
                <w:noProof/>
                <w:webHidden/>
              </w:rPr>
              <w:tab/>
            </w:r>
            <w:r>
              <w:rPr>
                <w:noProof/>
                <w:webHidden/>
              </w:rPr>
              <w:fldChar w:fldCharType="begin"/>
            </w:r>
            <w:r w:rsidR="007D5797">
              <w:rPr>
                <w:noProof/>
                <w:webHidden/>
              </w:rPr>
              <w:instrText xml:space="preserve"> PAGEREF _Toc420660984 \h </w:instrText>
            </w:r>
            <w:r>
              <w:rPr>
                <w:noProof/>
                <w:webHidden/>
              </w:rPr>
            </w:r>
            <w:r>
              <w:rPr>
                <w:noProof/>
                <w:webHidden/>
              </w:rPr>
              <w:fldChar w:fldCharType="separate"/>
            </w:r>
            <w:r w:rsidR="007D5797">
              <w:rPr>
                <w:noProof/>
                <w:webHidden/>
              </w:rPr>
              <w:t>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85" w:history="1">
            <w:r w:rsidR="007D5797" w:rsidRPr="002362D7">
              <w:rPr>
                <w:rStyle w:val="Hyperlink"/>
                <w:noProof/>
              </w:rPr>
              <w:t>1.2 Gültigkeitsbereich</w:t>
            </w:r>
            <w:r w:rsidR="007D5797">
              <w:rPr>
                <w:noProof/>
                <w:webHidden/>
              </w:rPr>
              <w:tab/>
            </w:r>
            <w:r>
              <w:rPr>
                <w:noProof/>
                <w:webHidden/>
              </w:rPr>
              <w:fldChar w:fldCharType="begin"/>
            </w:r>
            <w:r w:rsidR="007D5797">
              <w:rPr>
                <w:noProof/>
                <w:webHidden/>
              </w:rPr>
              <w:instrText xml:space="preserve"> PAGEREF _Toc420660985 \h </w:instrText>
            </w:r>
            <w:r>
              <w:rPr>
                <w:noProof/>
                <w:webHidden/>
              </w:rPr>
            </w:r>
            <w:r>
              <w:rPr>
                <w:noProof/>
                <w:webHidden/>
              </w:rPr>
              <w:fldChar w:fldCharType="separate"/>
            </w:r>
            <w:r w:rsidR="007D5797">
              <w:rPr>
                <w:noProof/>
                <w:webHidden/>
              </w:rPr>
              <w:t>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86" w:history="1">
            <w:r w:rsidR="007D5797" w:rsidRPr="002362D7">
              <w:rPr>
                <w:rStyle w:val="Hyperlink"/>
                <w:noProof/>
              </w:rPr>
              <w:t>1.3 Übersicht</w:t>
            </w:r>
            <w:r w:rsidR="007D5797">
              <w:rPr>
                <w:noProof/>
                <w:webHidden/>
              </w:rPr>
              <w:tab/>
            </w:r>
            <w:r>
              <w:rPr>
                <w:noProof/>
                <w:webHidden/>
              </w:rPr>
              <w:fldChar w:fldCharType="begin"/>
            </w:r>
            <w:r w:rsidR="007D5797">
              <w:rPr>
                <w:noProof/>
                <w:webHidden/>
              </w:rPr>
              <w:instrText xml:space="preserve"> PAGEREF _Toc420660986 \h </w:instrText>
            </w:r>
            <w:r>
              <w:rPr>
                <w:noProof/>
                <w:webHidden/>
              </w:rPr>
            </w:r>
            <w:r>
              <w:rPr>
                <w:noProof/>
                <w:webHidden/>
              </w:rPr>
              <w:fldChar w:fldCharType="separate"/>
            </w:r>
            <w:r w:rsidR="007D5797">
              <w:rPr>
                <w:noProof/>
                <w:webHidden/>
              </w:rPr>
              <w:t>5</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0987" w:history="1">
            <w:r w:rsidR="007D5797" w:rsidRPr="002362D7">
              <w:rPr>
                <w:rStyle w:val="Hyperlink"/>
                <w:noProof/>
              </w:rPr>
              <w:t>2. Systemübersicht</w:t>
            </w:r>
            <w:r w:rsidR="007D5797">
              <w:rPr>
                <w:noProof/>
                <w:webHidden/>
              </w:rPr>
              <w:tab/>
            </w:r>
            <w:r>
              <w:rPr>
                <w:noProof/>
                <w:webHidden/>
              </w:rPr>
              <w:fldChar w:fldCharType="begin"/>
            </w:r>
            <w:r w:rsidR="007D5797">
              <w:rPr>
                <w:noProof/>
                <w:webHidden/>
              </w:rPr>
              <w:instrText xml:space="preserve"> PAGEREF _Toc420660987 \h </w:instrText>
            </w:r>
            <w:r>
              <w:rPr>
                <w:noProof/>
                <w:webHidden/>
              </w:rPr>
            </w:r>
            <w:r>
              <w:rPr>
                <w:noProof/>
                <w:webHidden/>
              </w:rPr>
              <w:fldChar w:fldCharType="separate"/>
            </w:r>
            <w:r w:rsidR="007D5797">
              <w:rPr>
                <w:noProof/>
                <w:webHidden/>
              </w:rPr>
              <w:t>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88" w:history="1">
            <w:r w:rsidR="007D5797" w:rsidRPr="002362D7">
              <w:rPr>
                <w:rStyle w:val="Hyperlink"/>
                <w:noProof/>
              </w:rPr>
              <w:t>2.1 Allgemein</w:t>
            </w:r>
            <w:r w:rsidR="007D5797">
              <w:rPr>
                <w:noProof/>
                <w:webHidden/>
              </w:rPr>
              <w:tab/>
            </w:r>
            <w:r>
              <w:rPr>
                <w:noProof/>
                <w:webHidden/>
              </w:rPr>
              <w:fldChar w:fldCharType="begin"/>
            </w:r>
            <w:r w:rsidR="007D5797">
              <w:rPr>
                <w:noProof/>
                <w:webHidden/>
              </w:rPr>
              <w:instrText xml:space="preserve"> PAGEREF _Toc420660988 \h </w:instrText>
            </w:r>
            <w:r>
              <w:rPr>
                <w:noProof/>
                <w:webHidden/>
              </w:rPr>
            </w:r>
            <w:r>
              <w:rPr>
                <w:noProof/>
                <w:webHidden/>
              </w:rPr>
              <w:fldChar w:fldCharType="separate"/>
            </w:r>
            <w:r w:rsidR="007D5797">
              <w:rPr>
                <w:noProof/>
                <w:webHidden/>
              </w:rPr>
              <w:t>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89" w:history="1">
            <w:r w:rsidR="007D5797" w:rsidRPr="002362D7">
              <w:rPr>
                <w:rStyle w:val="Hyperlink"/>
                <w:noProof/>
              </w:rPr>
              <w:t>2.2 Client</w:t>
            </w:r>
            <w:r w:rsidR="007D5797">
              <w:rPr>
                <w:noProof/>
                <w:webHidden/>
              </w:rPr>
              <w:tab/>
            </w:r>
            <w:r>
              <w:rPr>
                <w:noProof/>
                <w:webHidden/>
              </w:rPr>
              <w:fldChar w:fldCharType="begin"/>
            </w:r>
            <w:r w:rsidR="007D5797">
              <w:rPr>
                <w:noProof/>
                <w:webHidden/>
              </w:rPr>
              <w:instrText xml:space="preserve"> PAGEREF _Toc420660989 \h </w:instrText>
            </w:r>
            <w:r>
              <w:rPr>
                <w:noProof/>
                <w:webHidden/>
              </w:rPr>
            </w:r>
            <w:r>
              <w:rPr>
                <w:noProof/>
                <w:webHidden/>
              </w:rPr>
              <w:fldChar w:fldCharType="separate"/>
            </w:r>
            <w:r w:rsidR="007D5797">
              <w:rPr>
                <w:noProof/>
                <w:webHidden/>
              </w:rPr>
              <w:t>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0" w:history="1">
            <w:r w:rsidR="007D5797" w:rsidRPr="002362D7">
              <w:rPr>
                <w:rStyle w:val="Hyperlink"/>
                <w:noProof/>
              </w:rPr>
              <w:t>2.3 Shared</w:t>
            </w:r>
            <w:r w:rsidR="007D5797">
              <w:rPr>
                <w:noProof/>
                <w:webHidden/>
              </w:rPr>
              <w:tab/>
            </w:r>
            <w:r>
              <w:rPr>
                <w:noProof/>
                <w:webHidden/>
              </w:rPr>
              <w:fldChar w:fldCharType="begin"/>
            </w:r>
            <w:r w:rsidR="007D5797">
              <w:rPr>
                <w:noProof/>
                <w:webHidden/>
              </w:rPr>
              <w:instrText xml:space="preserve"> PAGEREF _Toc420660990 \h </w:instrText>
            </w:r>
            <w:r>
              <w:rPr>
                <w:noProof/>
                <w:webHidden/>
              </w:rPr>
            </w:r>
            <w:r>
              <w:rPr>
                <w:noProof/>
                <w:webHidden/>
              </w:rPr>
              <w:fldChar w:fldCharType="separate"/>
            </w:r>
            <w:r w:rsidR="007D5797">
              <w:rPr>
                <w:noProof/>
                <w:webHidden/>
              </w:rPr>
              <w:t>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1" w:history="1">
            <w:r w:rsidR="007D5797" w:rsidRPr="002362D7">
              <w:rPr>
                <w:rStyle w:val="Hyperlink"/>
                <w:noProof/>
              </w:rPr>
              <w:t>2.4 Server</w:t>
            </w:r>
            <w:r w:rsidR="007D5797">
              <w:rPr>
                <w:noProof/>
                <w:webHidden/>
              </w:rPr>
              <w:tab/>
            </w:r>
            <w:r>
              <w:rPr>
                <w:noProof/>
                <w:webHidden/>
              </w:rPr>
              <w:fldChar w:fldCharType="begin"/>
            </w:r>
            <w:r w:rsidR="007D5797">
              <w:rPr>
                <w:noProof/>
                <w:webHidden/>
              </w:rPr>
              <w:instrText xml:space="preserve"> PAGEREF _Toc420660991 \h </w:instrText>
            </w:r>
            <w:r>
              <w:rPr>
                <w:noProof/>
                <w:webHidden/>
              </w:rPr>
            </w:r>
            <w:r>
              <w:rPr>
                <w:noProof/>
                <w:webHidden/>
              </w:rPr>
              <w:fldChar w:fldCharType="separate"/>
            </w:r>
            <w:r w:rsidR="007D5797">
              <w:rPr>
                <w:noProof/>
                <w:webHidden/>
              </w:rPr>
              <w:t>6</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0992" w:history="1">
            <w:r w:rsidR="007D5797" w:rsidRPr="002362D7">
              <w:rPr>
                <w:rStyle w:val="Hyperlink"/>
                <w:noProof/>
              </w:rPr>
              <w:t>3. Design</w:t>
            </w:r>
            <w:r w:rsidR="007D5797">
              <w:rPr>
                <w:noProof/>
                <w:webHidden/>
              </w:rPr>
              <w:tab/>
            </w:r>
            <w:r>
              <w:rPr>
                <w:noProof/>
                <w:webHidden/>
              </w:rPr>
              <w:fldChar w:fldCharType="begin"/>
            </w:r>
            <w:r w:rsidR="007D5797">
              <w:rPr>
                <w:noProof/>
                <w:webHidden/>
              </w:rPr>
              <w:instrText xml:space="preserve"> PAGEREF _Toc420660992 \h </w:instrText>
            </w:r>
            <w:r>
              <w:rPr>
                <w:noProof/>
                <w:webHidden/>
              </w:rPr>
            </w:r>
            <w:r>
              <w:rPr>
                <w:noProof/>
                <w:webHidden/>
              </w:rPr>
              <w:fldChar w:fldCharType="separate"/>
            </w:r>
            <w:r w:rsidR="007D5797">
              <w:rPr>
                <w:noProof/>
                <w:webHidden/>
              </w:rPr>
              <w:t>7</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3" w:history="1">
            <w:r w:rsidR="007D5797" w:rsidRPr="002362D7">
              <w:rPr>
                <w:rStyle w:val="Hyperlink"/>
                <w:noProof/>
              </w:rPr>
              <w:t>3.1 Homescreen</w:t>
            </w:r>
            <w:r w:rsidR="007D5797">
              <w:rPr>
                <w:noProof/>
                <w:webHidden/>
              </w:rPr>
              <w:tab/>
            </w:r>
            <w:r>
              <w:rPr>
                <w:noProof/>
                <w:webHidden/>
              </w:rPr>
              <w:fldChar w:fldCharType="begin"/>
            </w:r>
            <w:r w:rsidR="007D5797">
              <w:rPr>
                <w:noProof/>
                <w:webHidden/>
              </w:rPr>
              <w:instrText xml:space="preserve"> PAGEREF _Toc420660993 \h </w:instrText>
            </w:r>
            <w:r>
              <w:rPr>
                <w:noProof/>
                <w:webHidden/>
              </w:rPr>
            </w:r>
            <w:r>
              <w:rPr>
                <w:noProof/>
                <w:webHidden/>
              </w:rPr>
              <w:fldChar w:fldCharType="separate"/>
            </w:r>
            <w:r w:rsidR="007D5797">
              <w:rPr>
                <w:noProof/>
                <w:webHidden/>
              </w:rPr>
              <w:t>7</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4" w:history="1">
            <w:r w:rsidR="007D5797" w:rsidRPr="002362D7">
              <w:rPr>
                <w:rStyle w:val="Hyperlink"/>
                <w:noProof/>
              </w:rPr>
              <w:t>3.2 Lobby</w:t>
            </w:r>
            <w:r w:rsidR="007D5797">
              <w:rPr>
                <w:noProof/>
                <w:webHidden/>
              </w:rPr>
              <w:tab/>
            </w:r>
            <w:r>
              <w:rPr>
                <w:noProof/>
                <w:webHidden/>
              </w:rPr>
              <w:fldChar w:fldCharType="begin"/>
            </w:r>
            <w:r w:rsidR="007D5797">
              <w:rPr>
                <w:noProof/>
                <w:webHidden/>
              </w:rPr>
              <w:instrText xml:space="preserve"> PAGEREF _Toc420660994 \h </w:instrText>
            </w:r>
            <w:r>
              <w:rPr>
                <w:noProof/>
                <w:webHidden/>
              </w:rPr>
            </w:r>
            <w:r>
              <w:rPr>
                <w:noProof/>
                <w:webHidden/>
              </w:rPr>
              <w:fldChar w:fldCharType="separate"/>
            </w:r>
            <w:r w:rsidR="007D5797">
              <w:rPr>
                <w:noProof/>
                <w:webHidden/>
              </w:rPr>
              <w:t>8</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5" w:history="1">
            <w:r w:rsidR="007D5797" w:rsidRPr="002362D7">
              <w:rPr>
                <w:rStyle w:val="Hyperlink"/>
                <w:noProof/>
              </w:rPr>
              <w:t>3.3 Serverlobby</w:t>
            </w:r>
            <w:r w:rsidR="007D5797">
              <w:rPr>
                <w:noProof/>
                <w:webHidden/>
              </w:rPr>
              <w:tab/>
            </w:r>
            <w:r>
              <w:rPr>
                <w:noProof/>
                <w:webHidden/>
              </w:rPr>
              <w:fldChar w:fldCharType="begin"/>
            </w:r>
            <w:r w:rsidR="007D5797">
              <w:rPr>
                <w:noProof/>
                <w:webHidden/>
              </w:rPr>
              <w:instrText xml:space="preserve"> PAGEREF _Toc420660995 \h </w:instrText>
            </w:r>
            <w:r>
              <w:rPr>
                <w:noProof/>
                <w:webHidden/>
              </w:rPr>
            </w:r>
            <w:r>
              <w:rPr>
                <w:noProof/>
                <w:webHidden/>
              </w:rPr>
              <w:fldChar w:fldCharType="separate"/>
            </w:r>
            <w:r w:rsidR="007D5797">
              <w:rPr>
                <w:noProof/>
                <w:webHidden/>
              </w:rPr>
              <w:t>9</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6" w:history="1">
            <w:r w:rsidR="007D5797" w:rsidRPr="002362D7">
              <w:rPr>
                <w:rStyle w:val="Hyperlink"/>
                <w:noProof/>
              </w:rPr>
              <w:t>3.4 Startphase</w:t>
            </w:r>
            <w:r w:rsidR="007D5797">
              <w:rPr>
                <w:noProof/>
                <w:webHidden/>
              </w:rPr>
              <w:tab/>
            </w:r>
            <w:r>
              <w:rPr>
                <w:noProof/>
                <w:webHidden/>
              </w:rPr>
              <w:fldChar w:fldCharType="begin"/>
            </w:r>
            <w:r w:rsidR="007D5797">
              <w:rPr>
                <w:noProof/>
                <w:webHidden/>
              </w:rPr>
              <w:instrText xml:space="preserve"> PAGEREF _Toc420660996 \h </w:instrText>
            </w:r>
            <w:r>
              <w:rPr>
                <w:noProof/>
                <w:webHidden/>
              </w:rPr>
            </w:r>
            <w:r>
              <w:rPr>
                <w:noProof/>
                <w:webHidden/>
              </w:rPr>
              <w:fldChar w:fldCharType="separate"/>
            </w:r>
            <w:r w:rsidR="007D5797">
              <w:rPr>
                <w:noProof/>
                <w:webHidden/>
              </w:rPr>
              <w:t>10</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7" w:history="1">
            <w:r w:rsidR="007D5797" w:rsidRPr="002362D7">
              <w:rPr>
                <w:rStyle w:val="Hyperlink"/>
                <w:noProof/>
              </w:rPr>
              <w:t>3.5 Bewegungsphase</w:t>
            </w:r>
            <w:r w:rsidR="007D5797">
              <w:rPr>
                <w:noProof/>
                <w:webHidden/>
              </w:rPr>
              <w:tab/>
            </w:r>
            <w:r>
              <w:rPr>
                <w:noProof/>
                <w:webHidden/>
              </w:rPr>
              <w:fldChar w:fldCharType="begin"/>
            </w:r>
            <w:r w:rsidR="007D5797">
              <w:rPr>
                <w:noProof/>
                <w:webHidden/>
              </w:rPr>
              <w:instrText xml:space="preserve"> PAGEREF _Toc420660997 \h </w:instrText>
            </w:r>
            <w:r>
              <w:rPr>
                <w:noProof/>
                <w:webHidden/>
              </w:rPr>
            </w:r>
            <w:r>
              <w:rPr>
                <w:noProof/>
                <w:webHidden/>
              </w:rPr>
              <w:fldChar w:fldCharType="separate"/>
            </w:r>
            <w:r w:rsidR="007D5797">
              <w:rPr>
                <w:noProof/>
                <w:webHidden/>
              </w:rPr>
              <w:t>10</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8" w:history="1">
            <w:r w:rsidR="007D5797" w:rsidRPr="002362D7">
              <w:rPr>
                <w:rStyle w:val="Hyperlink"/>
                <w:noProof/>
              </w:rPr>
              <w:t>3.6 Kampfphase</w:t>
            </w:r>
            <w:r w:rsidR="007D5797">
              <w:rPr>
                <w:noProof/>
                <w:webHidden/>
              </w:rPr>
              <w:tab/>
            </w:r>
            <w:r>
              <w:rPr>
                <w:noProof/>
                <w:webHidden/>
              </w:rPr>
              <w:fldChar w:fldCharType="begin"/>
            </w:r>
            <w:r w:rsidR="007D5797">
              <w:rPr>
                <w:noProof/>
                <w:webHidden/>
              </w:rPr>
              <w:instrText xml:space="preserve"> PAGEREF _Toc420660998 \h </w:instrText>
            </w:r>
            <w:r>
              <w:rPr>
                <w:noProof/>
                <w:webHidden/>
              </w:rPr>
            </w:r>
            <w:r>
              <w:rPr>
                <w:noProof/>
                <w:webHidden/>
              </w:rPr>
              <w:fldChar w:fldCharType="separate"/>
            </w:r>
            <w:r w:rsidR="007D5797">
              <w:rPr>
                <w:noProof/>
                <w:webHidden/>
              </w:rPr>
              <w:t>11</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0999" w:history="1">
            <w:r w:rsidR="007D5797" w:rsidRPr="002362D7">
              <w:rPr>
                <w:rStyle w:val="Hyperlink"/>
                <w:noProof/>
              </w:rPr>
              <w:t>3.7 UI Architektur</w:t>
            </w:r>
            <w:r w:rsidR="007D5797">
              <w:rPr>
                <w:noProof/>
                <w:webHidden/>
              </w:rPr>
              <w:tab/>
            </w:r>
            <w:r>
              <w:rPr>
                <w:noProof/>
                <w:webHidden/>
              </w:rPr>
              <w:fldChar w:fldCharType="begin"/>
            </w:r>
            <w:r w:rsidR="007D5797">
              <w:rPr>
                <w:noProof/>
                <w:webHidden/>
              </w:rPr>
              <w:instrText xml:space="preserve"> PAGEREF _Toc420660999 \h </w:instrText>
            </w:r>
            <w:r>
              <w:rPr>
                <w:noProof/>
                <w:webHidden/>
              </w:rPr>
            </w:r>
            <w:r>
              <w:rPr>
                <w:noProof/>
                <w:webHidden/>
              </w:rPr>
              <w:fldChar w:fldCharType="separate"/>
            </w:r>
            <w:r w:rsidR="007D5797">
              <w:rPr>
                <w:noProof/>
                <w:webHidden/>
              </w:rPr>
              <w:t>12</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1000" w:history="1">
            <w:r w:rsidR="007D5797" w:rsidRPr="002362D7">
              <w:rPr>
                <w:rStyle w:val="Hyperlink"/>
                <w:noProof/>
              </w:rPr>
              <w:t>4. Architektonische Ziele &amp; Einschränkungen</w:t>
            </w:r>
            <w:r w:rsidR="007D5797">
              <w:rPr>
                <w:noProof/>
                <w:webHidden/>
              </w:rPr>
              <w:tab/>
            </w:r>
            <w:r>
              <w:rPr>
                <w:noProof/>
                <w:webHidden/>
              </w:rPr>
              <w:fldChar w:fldCharType="begin"/>
            </w:r>
            <w:r w:rsidR="007D5797">
              <w:rPr>
                <w:noProof/>
                <w:webHidden/>
              </w:rPr>
              <w:instrText xml:space="preserve"> PAGEREF _Toc420661000 \h </w:instrText>
            </w:r>
            <w:r>
              <w:rPr>
                <w:noProof/>
                <w:webHidden/>
              </w:rPr>
            </w:r>
            <w:r>
              <w:rPr>
                <w:noProof/>
                <w:webHidden/>
              </w:rPr>
              <w:fldChar w:fldCharType="separate"/>
            </w:r>
            <w:r w:rsidR="007D5797">
              <w:rPr>
                <w:noProof/>
                <w:webHidden/>
              </w:rPr>
              <w:t>13</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1" w:history="1">
            <w:r w:rsidR="007D5797" w:rsidRPr="002362D7">
              <w:rPr>
                <w:rStyle w:val="Hyperlink"/>
                <w:noProof/>
              </w:rPr>
              <w:t>4.1 Security</w:t>
            </w:r>
            <w:r w:rsidR="007D5797">
              <w:rPr>
                <w:noProof/>
                <w:webHidden/>
              </w:rPr>
              <w:tab/>
            </w:r>
            <w:r>
              <w:rPr>
                <w:noProof/>
                <w:webHidden/>
              </w:rPr>
              <w:fldChar w:fldCharType="begin"/>
            </w:r>
            <w:r w:rsidR="007D5797">
              <w:rPr>
                <w:noProof/>
                <w:webHidden/>
              </w:rPr>
              <w:instrText xml:space="preserve"> PAGEREF _Toc420661001 \h </w:instrText>
            </w:r>
            <w:r>
              <w:rPr>
                <w:noProof/>
                <w:webHidden/>
              </w:rPr>
            </w:r>
            <w:r>
              <w:rPr>
                <w:noProof/>
                <w:webHidden/>
              </w:rPr>
              <w:fldChar w:fldCharType="separate"/>
            </w:r>
            <w:r w:rsidR="007D5797">
              <w:rPr>
                <w:noProof/>
                <w:webHidden/>
              </w:rPr>
              <w:t>13</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2" w:history="1">
            <w:r w:rsidR="007D5797" w:rsidRPr="002362D7">
              <w:rPr>
                <w:rStyle w:val="Hyperlink"/>
                <w:noProof/>
              </w:rPr>
              <w:t>4.2 Tools</w:t>
            </w:r>
            <w:r w:rsidR="007D5797">
              <w:rPr>
                <w:noProof/>
                <w:webHidden/>
              </w:rPr>
              <w:tab/>
            </w:r>
            <w:r>
              <w:rPr>
                <w:noProof/>
                <w:webHidden/>
              </w:rPr>
              <w:fldChar w:fldCharType="begin"/>
            </w:r>
            <w:r w:rsidR="007D5797">
              <w:rPr>
                <w:noProof/>
                <w:webHidden/>
              </w:rPr>
              <w:instrText xml:space="preserve"> PAGEREF _Toc420661002 \h </w:instrText>
            </w:r>
            <w:r>
              <w:rPr>
                <w:noProof/>
                <w:webHidden/>
              </w:rPr>
            </w:r>
            <w:r>
              <w:rPr>
                <w:noProof/>
                <w:webHidden/>
              </w:rPr>
              <w:fldChar w:fldCharType="separate"/>
            </w:r>
            <w:r w:rsidR="007D5797">
              <w:rPr>
                <w:noProof/>
                <w:webHidden/>
              </w:rPr>
              <w:t>13</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3" w:history="1">
            <w:r w:rsidR="007D5797" w:rsidRPr="002362D7">
              <w:rPr>
                <w:rStyle w:val="Hyperlink"/>
                <w:noProof/>
              </w:rPr>
              <w:t>4.3 Client-Server-Kommunikation</w:t>
            </w:r>
            <w:r w:rsidR="007D5797">
              <w:rPr>
                <w:noProof/>
                <w:webHidden/>
              </w:rPr>
              <w:tab/>
            </w:r>
            <w:r>
              <w:rPr>
                <w:noProof/>
                <w:webHidden/>
              </w:rPr>
              <w:fldChar w:fldCharType="begin"/>
            </w:r>
            <w:r w:rsidR="007D5797">
              <w:rPr>
                <w:noProof/>
                <w:webHidden/>
              </w:rPr>
              <w:instrText xml:space="preserve"> PAGEREF _Toc420661003 \h </w:instrText>
            </w:r>
            <w:r>
              <w:rPr>
                <w:noProof/>
                <w:webHidden/>
              </w:rPr>
            </w:r>
            <w:r>
              <w:rPr>
                <w:noProof/>
                <w:webHidden/>
              </w:rPr>
              <w:fldChar w:fldCharType="separate"/>
            </w:r>
            <w:r w:rsidR="007D5797">
              <w:rPr>
                <w:noProof/>
                <w:webHidden/>
              </w:rPr>
              <w:t>13</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4" w:history="1">
            <w:r w:rsidR="007D5797" w:rsidRPr="002362D7">
              <w:rPr>
                <w:rStyle w:val="Hyperlink"/>
                <w:noProof/>
              </w:rPr>
              <w:t>4.4 Implementierung</w:t>
            </w:r>
            <w:r w:rsidR="007D5797">
              <w:rPr>
                <w:noProof/>
                <w:webHidden/>
              </w:rPr>
              <w:tab/>
            </w:r>
            <w:r>
              <w:rPr>
                <w:noProof/>
                <w:webHidden/>
              </w:rPr>
              <w:fldChar w:fldCharType="begin"/>
            </w:r>
            <w:r w:rsidR="007D5797">
              <w:rPr>
                <w:noProof/>
                <w:webHidden/>
              </w:rPr>
              <w:instrText xml:space="preserve"> PAGEREF _Toc420661004 \h </w:instrText>
            </w:r>
            <w:r>
              <w:rPr>
                <w:noProof/>
                <w:webHidden/>
              </w:rPr>
            </w:r>
            <w:r>
              <w:rPr>
                <w:noProof/>
                <w:webHidden/>
              </w:rPr>
              <w:fldChar w:fldCharType="separate"/>
            </w:r>
            <w:r w:rsidR="007D5797">
              <w:rPr>
                <w:noProof/>
                <w:webHidden/>
              </w:rPr>
              <w:t>13</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1005" w:history="1">
            <w:r w:rsidR="007D5797" w:rsidRPr="002362D7">
              <w:rPr>
                <w:rStyle w:val="Hyperlink"/>
                <w:noProof/>
              </w:rPr>
              <w:t>5. Logische Architektur</w:t>
            </w:r>
            <w:r w:rsidR="007D5797">
              <w:rPr>
                <w:noProof/>
                <w:webHidden/>
              </w:rPr>
              <w:tab/>
            </w:r>
            <w:r>
              <w:rPr>
                <w:noProof/>
                <w:webHidden/>
              </w:rPr>
              <w:fldChar w:fldCharType="begin"/>
            </w:r>
            <w:r w:rsidR="007D5797">
              <w:rPr>
                <w:noProof/>
                <w:webHidden/>
              </w:rPr>
              <w:instrText xml:space="preserve"> PAGEREF _Toc420661005 \h </w:instrText>
            </w:r>
            <w:r>
              <w:rPr>
                <w:noProof/>
                <w:webHidden/>
              </w:rPr>
            </w:r>
            <w:r>
              <w:rPr>
                <w:noProof/>
                <w:webHidden/>
              </w:rPr>
              <w:fldChar w:fldCharType="separate"/>
            </w:r>
            <w:r w:rsidR="007D5797">
              <w:rPr>
                <w:noProof/>
                <w:webHidden/>
              </w:rPr>
              <w:t>14</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6" w:history="1">
            <w:r w:rsidR="007D5797" w:rsidRPr="002362D7">
              <w:rPr>
                <w:rStyle w:val="Hyperlink"/>
                <w:noProof/>
              </w:rPr>
              <w:t>5.1 client</w:t>
            </w:r>
            <w:r w:rsidR="007D5797">
              <w:rPr>
                <w:noProof/>
                <w:webHidden/>
              </w:rPr>
              <w:tab/>
            </w:r>
            <w:r>
              <w:rPr>
                <w:noProof/>
                <w:webHidden/>
              </w:rPr>
              <w:fldChar w:fldCharType="begin"/>
            </w:r>
            <w:r w:rsidR="007D5797">
              <w:rPr>
                <w:noProof/>
                <w:webHidden/>
              </w:rPr>
              <w:instrText xml:space="preserve"> PAGEREF _Toc420661006 \h </w:instrText>
            </w:r>
            <w:r>
              <w:rPr>
                <w:noProof/>
                <w:webHidden/>
              </w:rPr>
            </w:r>
            <w:r>
              <w:rPr>
                <w:noProof/>
                <w:webHidden/>
              </w:rPr>
              <w:fldChar w:fldCharType="separate"/>
            </w:r>
            <w:r w:rsidR="007D5797">
              <w:rPr>
                <w:noProof/>
                <w:webHidden/>
              </w:rPr>
              <w:t>15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7" w:history="1">
            <w:r w:rsidR="007D5797" w:rsidRPr="002362D7">
              <w:rPr>
                <w:rStyle w:val="Hyperlink"/>
                <w:noProof/>
              </w:rPr>
              <w:t>5.2 client.ui</w:t>
            </w:r>
            <w:r w:rsidR="007D5797">
              <w:rPr>
                <w:noProof/>
                <w:webHidden/>
              </w:rPr>
              <w:tab/>
            </w:r>
            <w:r>
              <w:rPr>
                <w:noProof/>
                <w:webHidden/>
              </w:rPr>
              <w:fldChar w:fldCharType="begin"/>
            </w:r>
            <w:r w:rsidR="007D5797">
              <w:rPr>
                <w:noProof/>
                <w:webHidden/>
              </w:rPr>
              <w:instrText xml:space="preserve"> PAGEREF _Toc420661007 \h </w:instrText>
            </w:r>
            <w:r>
              <w:rPr>
                <w:noProof/>
                <w:webHidden/>
              </w:rPr>
            </w:r>
            <w:r>
              <w:rPr>
                <w:noProof/>
                <w:webHidden/>
              </w:rPr>
              <w:fldChar w:fldCharType="separate"/>
            </w:r>
            <w:r w:rsidR="007D5797">
              <w:rPr>
                <w:noProof/>
                <w:webHidden/>
              </w:rPr>
              <w:t>15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8" w:history="1">
            <w:r w:rsidR="007D5797" w:rsidRPr="002362D7">
              <w:rPr>
                <w:rStyle w:val="Hyperlink"/>
                <w:noProof/>
              </w:rPr>
              <w:t>5.3 client.application</w:t>
            </w:r>
            <w:r w:rsidR="007D5797">
              <w:rPr>
                <w:noProof/>
                <w:webHidden/>
              </w:rPr>
              <w:tab/>
            </w:r>
            <w:r>
              <w:rPr>
                <w:noProof/>
                <w:webHidden/>
              </w:rPr>
              <w:fldChar w:fldCharType="begin"/>
            </w:r>
            <w:r w:rsidR="007D5797">
              <w:rPr>
                <w:noProof/>
                <w:webHidden/>
              </w:rPr>
              <w:instrText xml:space="preserve"> PAGEREF _Toc420661008 \h </w:instrText>
            </w:r>
            <w:r>
              <w:rPr>
                <w:noProof/>
                <w:webHidden/>
              </w:rPr>
            </w:r>
            <w:r>
              <w:rPr>
                <w:noProof/>
                <w:webHidden/>
              </w:rPr>
              <w:fldChar w:fldCharType="separate"/>
            </w:r>
            <w:r w:rsidR="007D5797">
              <w:rPr>
                <w:noProof/>
                <w:webHidden/>
              </w:rPr>
              <w:t>15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09" w:history="1">
            <w:r w:rsidR="007D5797" w:rsidRPr="002362D7">
              <w:rPr>
                <w:rStyle w:val="Hyperlink"/>
                <w:strike/>
                <w:noProof/>
              </w:rPr>
              <w:t>5.4 client.messaging</w:t>
            </w:r>
            <w:r w:rsidR="007D5797">
              <w:rPr>
                <w:noProof/>
                <w:webHidden/>
              </w:rPr>
              <w:tab/>
            </w:r>
            <w:r>
              <w:rPr>
                <w:noProof/>
                <w:webHidden/>
              </w:rPr>
              <w:fldChar w:fldCharType="begin"/>
            </w:r>
            <w:r w:rsidR="007D5797">
              <w:rPr>
                <w:noProof/>
                <w:webHidden/>
              </w:rPr>
              <w:instrText xml:space="preserve"> PAGEREF _Toc420661009 \h </w:instrText>
            </w:r>
            <w:r>
              <w:rPr>
                <w:noProof/>
                <w:webHidden/>
              </w:rPr>
            </w:r>
            <w:r>
              <w:rPr>
                <w:noProof/>
                <w:webHidden/>
              </w:rPr>
              <w:fldChar w:fldCharType="separate"/>
            </w:r>
            <w:r w:rsidR="007D5797">
              <w:rPr>
                <w:noProof/>
                <w:webHidden/>
              </w:rPr>
              <w:t>15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0" w:history="1">
            <w:r w:rsidR="007D5797" w:rsidRPr="002362D7">
              <w:rPr>
                <w:rStyle w:val="Hyperlink"/>
                <w:noProof/>
              </w:rPr>
              <w:t>5.5 client.domain</w:t>
            </w:r>
            <w:r w:rsidR="007D5797">
              <w:rPr>
                <w:noProof/>
                <w:webHidden/>
              </w:rPr>
              <w:tab/>
            </w:r>
            <w:r>
              <w:rPr>
                <w:noProof/>
                <w:webHidden/>
              </w:rPr>
              <w:fldChar w:fldCharType="begin"/>
            </w:r>
            <w:r w:rsidR="007D5797">
              <w:rPr>
                <w:noProof/>
                <w:webHidden/>
              </w:rPr>
              <w:instrText xml:space="preserve"> PAGEREF _Toc420661010 \h </w:instrText>
            </w:r>
            <w:r>
              <w:rPr>
                <w:noProof/>
                <w:webHidden/>
              </w:rPr>
            </w:r>
            <w:r>
              <w:rPr>
                <w:noProof/>
                <w:webHidden/>
              </w:rPr>
              <w:fldChar w:fldCharType="separate"/>
            </w:r>
            <w:r w:rsidR="007D5797">
              <w:rPr>
                <w:noProof/>
                <w:webHidden/>
              </w:rPr>
              <w:t>15</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1" w:history="1">
            <w:r w:rsidR="007D5797" w:rsidRPr="002362D7">
              <w:rPr>
                <w:rStyle w:val="Hyperlink"/>
                <w:strike/>
                <w:noProof/>
              </w:rPr>
              <w:t>5.6 client.resources</w:t>
            </w:r>
            <w:r w:rsidR="007D5797">
              <w:rPr>
                <w:noProof/>
                <w:webHidden/>
              </w:rPr>
              <w:tab/>
            </w:r>
            <w:r>
              <w:rPr>
                <w:noProof/>
                <w:webHidden/>
              </w:rPr>
              <w:fldChar w:fldCharType="begin"/>
            </w:r>
            <w:r w:rsidR="007D5797">
              <w:rPr>
                <w:noProof/>
                <w:webHidden/>
              </w:rPr>
              <w:instrText xml:space="preserve"> PAGEREF _Toc420661011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2" w:history="1">
            <w:r w:rsidR="007D5797" w:rsidRPr="002362D7">
              <w:rPr>
                <w:rStyle w:val="Hyperlink"/>
                <w:noProof/>
              </w:rPr>
              <w:t>5.7 server</w:t>
            </w:r>
            <w:r w:rsidR="007D5797">
              <w:rPr>
                <w:noProof/>
                <w:webHidden/>
              </w:rPr>
              <w:tab/>
            </w:r>
            <w:r>
              <w:rPr>
                <w:noProof/>
                <w:webHidden/>
              </w:rPr>
              <w:fldChar w:fldCharType="begin"/>
            </w:r>
            <w:r w:rsidR="007D5797">
              <w:rPr>
                <w:noProof/>
                <w:webHidden/>
              </w:rPr>
              <w:instrText xml:space="preserve"> PAGEREF _Toc420661012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3" w:history="1">
            <w:r w:rsidR="007D5797" w:rsidRPr="002362D7">
              <w:rPr>
                <w:rStyle w:val="Hyperlink"/>
                <w:noProof/>
              </w:rPr>
              <w:t>5.8 server.domain</w:t>
            </w:r>
            <w:r w:rsidR="007D5797">
              <w:rPr>
                <w:noProof/>
                <w:webHidden/>
              </w:rPr>
              <w:tab/>
            </w:r>
            <w:r>
              <w:rPr>
                <w:noProof/>
                <w:webHidden/>
              </w:rPr>
              <w:fldChar w:fldCharType="begin"/>
            </w:r>
            <w:r w:rsidR="007D5797">
              <w:rPr>
                <w:noProof/>
                <w:webHidden/>
              </w:rPr>
              <w:instrText xml:space="preserve"> PAGEREF _Toc420661013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4" w:history="1">
            <w:r w:rsidR="007D5797" w:rsidRPr="002362D7">
              <w:rPr>
                <w:rStyle w:val="Hyperlink"/>
                <w:strike/>
                <w:noProof/>
              </w:rPr>
              <w:t>5.9 shared.JMS</w:t>
            </w:r>
            <w:r w:rsidR="007D5797">
              <w:rPr>
                <w:noProof/>
                <w:webHidden/>
              </w:rPr>
              <w:tab/>
            </w:r>
            <w:r>
              <w:rPr>
                <w:noProof/>
                <w:webHidden/>
              </w:rPr>
              <w:fldChar w:fldCharType="begin"/>
            </w:r>
            <w:r w:rsidR="007D5797">
              <w:rPr>
                <w:noProof/>
                <w:webHidden/>
              </w:rPr>
              <w:instrText xml:space="preserve"> PAGEREF _Toc420661014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5" w:history="1">
            <w:r w:rsidR="007D5797" w:rsidRPr="002362D7">
              <w:rPr>
                <w:rStyle w:val="Hyperlink"/>
                <w:noProof/>
              </w:rPr>
              <w:t>5.10 shared.com</w:t>
            </w:r>
            <w:r w:rsidR="007D5797">
              <w:rPr>
                <w:noProof/>
                <w:webHidden/>
              </w:rPr>
              <w:tab/>
            </w:r>
            <w:r>
              <w:rPr>
                <w:noProof/>
                <w:webHidden/>
              </w:rPr>
              <w:fldChar w:fldCharType="begin"/>
            </w:r>
            <w:r w:rsidR="007D5797">
              <w:rPr>
                <w:noProof/>
                <w:webHidden/>
              </w:rPr>
              <w:instrText xml:space="preserve"> PAGEREF _Toc420661015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6" w:history="1">
            <w:r w:rsidR="007D5797" w:rsidRPr="002362D7">
              <w:rPr>
                <w:rStyle w:val="Hyperlink"/>
                <w:strike/>
                <w:noProof/>
              </w:rPr>
              <w:t>5.11 shared.domain</w:t>
            </w:r>
            <w:r w:rsidR="007D5797">
              <w:rPr>
                <w:noProof/>
                <w:webHidden/>
              </w:rPr>
              <w:tab/>
            </w:r>
            <w:r>
              <w:rPr>
                <w:noProof/>
                <w:webHidden/>
              </w:rPr>
              <w:fldChar w:fldCharType="begin"/>
            </w:r>
            <w:r w:rsidR="007D5797">
              <w:rPr>
                <w:noProof/>
                <w:webHidden/>
              </w:rPr>
              <w:instrText xml:space="preserve"> PAGEREF _Toc420661016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7" w:history="1">
            <w:r w:rsidR="007D5797" w:rsidRPr="002362D7">
              <w:rPr>
                <w:rStyle w:val="Hyperlink"/>
                <w:noProof/>
              </w:rPr>
              <w:t>5.12 shared.game</w:t>
            </w:r>
            <w:r w:rsidR="007D5797">
              <w:rPr>
                <w:noProof/>
                <w:webHidden/>
              </w:rPr>
              <w:tab/>
            </w:r>
            <w:r>
              <w:rPr>
                <w:noProof/>
                <w:webHidden/>
              </w:rPr>
              <w:fldChar w:fldCharType="begin"/>
            </w:r>
            <w:r w:rsidR="007D5797">
              <w:rPr>
                <w:noProof/>
                <w:webHidden/>
              </w:rPr>
              <w:instrText xml:space="preserve"> PAGEREF _Toc420661017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2"/>
            <w:tabs>
              <w:tab w:val="right" w:leader="dot" w:pos="9062"/>
            </w:tabs>
            <w:rPr>
              <w:rFonts w:eastAsiaTheme="minorEastAsia" w:cstheme="minorBidi"/>
              <w:noProof/>
              <w:lang w:eastAsia="ja-JP"/>
            </w:rPr>
          </w:pPr>
          <w:hyperlink w:anchor="_Toc420661018" w:history="1">
            <w:r w:rsidR="007D5797" w:rsidRPr="002362D7">
              <w:rPr>
                <w:rStyle w:val="Hyperlink"/>
                <w:noProof/>
              </w:rPr>
              <w:t>5.13 shared.resource</w:t>
            </w:r>
            <w:r w:rsidR="007D5797">
              <w:rPr>
                <w:noProof/>
                <w:webHidden/>
              </w:rPr>
              <w:tab/>
            </w:r>
            <w:r>
              <w:rPr>
                <w:noProof/>
                <w:webHidden/>
              </w:rPr>
              <w:fldChar w:fldCharType="begin"/>
            </w:r>
            <w:r w:rsidR="007D5797">
              <w:rPr>
                <w:noProof/>
                <w:webHidden/>
              </w:rPr>
              <w:instrText xml:space="preserve"> PAGEREF _Toc420661018 \h </w:instrText>
            </w:r>
            <w:r>
              <w:rPr>
                <w:noProof/>
                <w:webHidden/>
              </w:rPr>
            </w:r>
            <w:r>
              <w:rPr>
                <w:noProof/>
                <w:webHidden/>
              </w:rPr>
              <w:fldChar w:fldCharType="separate"/>
            </w:r>
            <w:r w:rsidR="007D5797">
              <w:rPr>
                <w:noProof/>
                <w:webHidden/>
              </w:rPr>
              <w:t>16</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1019" w:history="1">
            <w:r w:rsidR="007D5797" w:rsidRPr="002362D7">
              <w:rPr>
                <w:rStyle w:val="Hyperlink"/>
                <w:noProof/>
              </w:rPr>
              <w:t>6. Klassendiagramm</w:t>
            </w:r>
            <w:r w:rsidR="007D5797">
              <w:rPr>
                <w:noProof/>
                <w:webHidden/>
              </w:rPr>
              <w:tab/>
            </w:r>
            <w:r>
              <w:rPr>
                <w:noProof/>
                <w:webHidden/>
              </w:rPr>
              <w:fldChar w:fldCharType="begin"/>
            </w:r>
            <w:r w:rsidR="007D5797">
              <w:rPr>
                <w:noProof/>
                <w:webHidden/>
              </w:rPr>
              <w:instrText xml:space="preserve"> PAGEREF _Toc420661019 \h </w:instrText>
            </w:r>
            <w:r>
              <w:rPr>
                <w:noProof/>
                <w:webHidden/>
              </w:rPr>
            </w:r>
            <w:r>
              <w:rPr>
                <w:noProof/>
                <w:webHidden/>
              </w:rPr>
              <w:fldChar w:fldCharType="separate"/>
            </w:r>
            <w:r w:rsidR="007D5797">
              <w:rPr>
                <w:noProof/>
                <w:webHidden/>
              </w:rPr>
              <w:t>17</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1020" w:history="1">
            <w:r w:rsidR="007D5797" w:rsidRPr="002362D7">
              <w:rPr>
                <w:rStyle w:val="Hyperlink"/>
                <w:noProof/>
              </w:rPr>
              <w:t>7. Deployment</w:t>
            </w:r>
            <w:r w:rsidR="007D5797">
              <w:rPr>
                <w:noProof/>
                <w:webHidden/>
              </w:rPr>
              <w:tab/>
            </w:r>
            <w:r>
              <w:rPr>
                <w:noProof/>
                <w:webHidden/>
              </w:rPr>
              <w:fldChar w:fldCharType="begin"/>
            </w:r>
            <w:r w:rsidR="007D5797">
              <w:rPr>
                <w:noProof/>
                <w:webHidden/>
              </w:rPr>
              <w:instrText xml:space="preserve"> PAGEREF _Toc420661020 \h </w:instrText>
            </w:r>
            <w:r>
              <w:rPr>
                <w:noProof/>
                <w:webHidden/>
              </w:rPr>
            </w:r>
            <w:r>
              <w:rPr>
                <w:noProof/>
                <w:webHidden/>
              </w:rPr>
              <w:fldChar w:fldCharType="separate"/>
            </w:r>
            <w:r w:rsidR="007D5797">
              <w:rPr>
                <w:noProof/>
                <w:webHidden/>
              </w:rPr>
              <w:t>17</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1021" w:history="1">
            <w:r w:rsidR="007D5797" w:rsidRPr="002362D7">
              <w:rPr>
                <w:rStyle w:val="Hyperlink"/>
                <w:noProof/>
              </w:rPr>
              <w:t>8. Datenspeicherung</w:t>
            </w:r>
            <w:r w:rsidR="007D5797">
              <w:rPr>
                <w:noProof/>
                <w:webHidden/>
              </w:rPr>
              <w:tab/>
            </w:r>
            <w:r>
              <w:rPr>
                <w:noProof/>
                <w:webHidden/>
              </w:rPr>
              <w:fldChar w:fldCharType="begin"/>
            </w:r>
            <w:r w:rsidR="007D5797">
              <w:rPr>
                <w:noProof/>
                <w:webHidden/>
              </w:rPr>
              <w:instrText xml:space="preserve"> PAGEREF _Toc420661021 \h </w:instrText>
            </w:r>
            <w:r>
              <w:rPr>
                <w:noProof/>
                <w:webHidden/>
              </w:rPr>
            </w:r>
            <w:r>
              <w:rPr>
                <w:noProof/>
                <w:webHidden/>
              </w:rPr>
              <w:fldChar w:fldCharType="separate"/>
            </w:r>
            <w:r w:rsidR="007D5797">
              <w:rPr>
                <w:noProof/>
                <w:webHidden/>
              </w:rPr>
              <w:t>18</w:t>
            </w:r>
            <w:r>
              <w:rPr>
                <w:noProof/>
                <w:webHidden/>
              </w:rPr>
              <w:fldChar w:fldCharType="end"/>
            </w:r>
          </w:hyperlink>
        </w:p>
        <w:p w:rsidR="007D5797" w:rsidRDefault="00437473">
          <w:pPr>
            <w:pStyle w:val="TOC1"/>
            <w:tabs>
              <w:tab w:val="right" w:leader="dot" w:pos="9062"/>
            </w:tabs>
            <w:rPr>
              <w:rFonts w:eastAsiaTheme="minorEastAsia" w:cstheme="minorBidi"/>
              <w:noProof/>
              <w:lang w:eastAsia="ja-JP"/>
            </w:rPr>
          </w:pPr>
          <w:hyperlink w:anchor="_Toc420661022" w:history="1">
            <w:r w:rsidR="007D5797" w:rsidRPr="002362D7">
              <w:rPr>
                <w:rStyle w:val="Hyperlink"/>
                <w:noProof/>
              </w:rPr>
              <w:t>9. Grössen und Leistung</w:t>
            </w:r>
            <w:r w:rsidR="007D5797">
              <w:rPr>
                <w:noProof/>
                <w:webHidden/>
              </w:rPr>
              <w:tab/>
            </w:r>
            <w:r>
              <w:rPr>
                <w:noProof/>
                <w:webHidden/>
              </w:rPr>
              <w:fldChar w:fldCharType="begin"/>
            </w:r>
            <w:r w:rsidR="007D5797">
              <w:rPr>
                <w:noProof/>
                <w:webHidden/>
              </w:rPr>
              <w:instrText xml:space="preserve"> PAGEREF _Toc420661022 \h </w:instrText>
            </w:r>
            <w:r>
              <w:rPr>
                <w:noProof/>
                <w:webHidden/>
              </w:rPr>
            </w:r>
            <w:r>
              <w:rPr>
                <w:noProof/>
                <w:webHidden/>
              </w:rPr>
              <w:fldChar w:fldCharType="separate"/>
            </w:r>
            <w:r w:rsidR="007D5797">
              <w:rPr>
                <w:noProof/>
                <w:webHidden/>
              </w:rPr>
              <w:t>19</w:t>
            </w:r>
            <w:r>
              <w:rPr>
                <w:noProof/>
                <w:webHidden/>
              </w:rPr>
              <w:fldChar w:fldCharType="end"/>
            </w:r>
          </w:hyperlink>
        </w:p>
        <w:p w:rsidR="00C35BC8" w:rsidRPr="00C35BC8" w:rsidRDefault="00437473" w:rsidP="009E530D">
          <w:pPr>
            <w:pStyle w:val="TOC3"/>
            <w:tabs>
              <w:tab w:val="right" w:leader="dot" w:pos="9062"/>
            </w:tabs>
            <w:ind w:left="0"/>
            <w:rPr>
              <w:lang w:val="de-DE"/>
            </w:rPr>
          </w:pPr>
          <w:r w:rsidRPr="00C35BC8">
            <w:rPr>
              <w:lang w:val="de-DE"/>
            </w:rPr>
            <w:fldChar w:fldCharType="end"/>
          </w:r>
        </w:p>
      </w:sdtContent>
    </w:sdt>
    <w:p w:rsidR="00CE0140" w:rsidRDefault="00CE0140">
      <w:bookmarkStart w:id="3" w:name="_Toc308183542"/>
      <w:bookmarkStart w:id="4" w:name="_Toc94972219"/>
      <w:r>
        <w:br w:type="page"/>
      </w:r>
    </w:p>
    <w:p w:rsidR="004E55B3" w:rsidRDefault="004E55B3" w:rsidP="004E55B3">
      <w:pPr>
        <w:pStyle w:val="Heading1"/>
        <w:numPr>
          <w:ilvl w:val="0"/>
          <w:numId w:val="6"/>
        </w:numPr>
      </w:pPr>
      <w:bookmarkStart w:id="5" w:name="_Toc420660983"/>
      <w:r>
        <w:lastRenderedPageBreak/>
        <w:t>Einführung</w:t>
      </w:r>
      <w:bookmarkEnd w:id="3"/>
      <w:bookmarkEnd w:id="5"/>
    </w:p>
    <w:p w:rsidR="004E55B3" w:rsidRDefault="004E55B3" w:rsidP="004E55B3">
      <w:pPr>
        <w:pStyle w:val="Heading2"/>
        <w:numPr>
          <w:ilvl w:val="1"/>
          <w:numId w:val="6"/>
        </w:numPr>
      </w:pPr>
      <w:bookmarkStart w:id="6" w:name="_Toc308183543"/>
      <w:bookmarkStart w:id="7" w:name="_Toc420660984"/>
      <w:r>
        <w:t>Zweck</w:t>
      </w:r>
      <w:bookmarkEnd w:id="6"/>
      <w:bookmarkEnd w:id="7"/>
    </w:p>
    <w:p w:rsidR="00572302" w:rsidRPr="00474AE3" w:rsidRDefault="00572302" w:rsidP="004E55B3">
      <w:r>
        <w:t>Das Dokument beschreibt die Architektur unseres Projektes. Mit diesem Dokument soll der Aufbau des Projektes verständlich sein und die Implementierung vorgenommen werden können.</w:t>
      </w:r>
    </w:p>
    <w:p w:rsidR="004E55B3" w:rsidRDefault="004E55B3" w:rsidP="004E55B3">
      <w:pPr>
        <w:pStyle w:val="Heading2"/>
        <w:numPr>
          <w:ilvl w:val="1"/>
          <w:numId w:val="6"/>
        </w:numPr>
      </w:pPr>
      <w:bookmarkStart w:id="8" w:name="_Toc308183544"/>
      <w:bookmarkStart w:id="9" w:name="_Toc420660985"/>
      <w:r>
        <w:t>Gültigkeitsbereich</w:t>
      </w:r>
      <w:bookmarkEnd w:id="8"/>
      <w:bookmarkEnd w:id="9"/>
    </w:p>
    <w:p w:rsidR="00572302" w:rsidRPr="002912E8" w:rsidRDefault="00572302" w:rsidP="00572302">
      <w:bookmarkStart w:id="10" w:name="_Toc308183545"/>
      <w:r w:rsidRPr="002912E8">
        <w:t xml:space="preserve">Das Dokument ist </w:t>
      </w:r>
      <w:r>
        <w:t>während</w:t>
      </w:r>
      <w:r w:rsidRPr="002912E8">
        <w:t xml:space="preserve"> des SE2 Pr</w:t>
      </w:r>
      <w:r>
        <w:t>ojektes im Frühlingsemester 2015</w:t>
      </w:r>
      <w:r w:rsidRPr="002912E8">
        <w:t xml:space="preserve"> und im Zusammenhang </w:t>
      </w:r>
      <w:r>
        <w:t xml:space="preserve">mit </w:t>
      </w:r>
      <w:r w:rsidRPr="002912E8">
        <w:t xml:space="preserve">der </w:t>
      </w:r>
      <w:r>
        <w:t xml:space="preserve">Arbeit am Projekt Rupert </w:t>
      </w:r>
      <w:r w:rsidRPr="002912E8">
        <w:t>gültig.</w:t>
      </w:r>
    </w:p>
    <w:p w:rsidR="004E55B3" w:rsidRDefault="004E55B3" w:rsidP="004E55B3">
      <w:pPr>
        <w:pStyle w:val="Heading2"/>
        <w:numPr>
          <w:ilvl w:val="1"/>
          <w:numId w:val="6"/>
        </w:numPr>
      </w:pPr>
      <w:bookmarkStart w:id="11" w:name="_Toc308183546"/>
      <w:bookmarkStart w:id="12" w:name="_Toc420660986"/>
      <w:bookmarkEnd w:id="10"/>
      <w:r>
        <w:t>Übersicht</w:t>
      </w:r>
      <w:bookmarkEnd w:id="11"/>
      <w:bookmarkEnd w:id="12"/>
    </w:p>
    <w:p w:rsidR="00572302" w:rsidRDefault="00572302" w:rsidP="004E55B3">
      <w:pPr>
        <w:tabs>
          <w:tab w:val="left" w:pos="8835"/>
          <w:tab w:val="right" w:pos="9072"/>
        </w:tabs>
      </w:pPr>
      <w:r>
        <w:t>Zuerst wird im Kapitel Systemübersicht eine Übersicht und Einführung in die Architektur des Projektes gegeben. Diese Übersicht wird im folgenden Kapitel verfeinert und mit Zielen und Einschränkungen ergänzt. Das Kapitel logische Architektur stellt danach die gesamte logische Architektur der Software detailliert dar. Im Kapitel Deployment wird anhand eines Deployment Diagrammes aufgezeigt, wie unsere Software auf den verschiedenen Geräten verteilt sein wird. Weiter wird aufgezeigt, wie wir die Speicherung der permanenten Daten realisieren werden. Zum Schluss werden noch Angaben über die Grösse und Leistung der Software gemacht.</w:t>
      </w:r>
    </w:p>
    <w:p w:rsidR="007043A3" w:rsidRDefault="007043A3">
      <w:pPr>
        <w:rPr>
          <w:b/>
          <w:color w:val="548DD4" w:themeColor="text2" w:themeTint="99"/>
          <w:kern w:val="28"/>
          <w:sz w:val="32"/>
          <w:szCs w:val="32"/>
        </w:rPr>
      </w:pPr>
      <w:r>
        <w:br w:type="page"/>
      </w:r>
    </w:p>
    <w:p w:rsidR="00014BCC" w:rsidRDefault="007043A3" w:rsidP="00014BCC">
      <w:pPr>
        <w:pStyle w:val="Heading1"/>
      </w:pPr>
      <w:bookmarkStart w:id="13" w:name="_Toc420660987"/>
      <w:bookmarkEnd w:id="4"/>
      <w:r>
        <w:lastRenderedPageBreak/>
        <w:t>Systemübersicht</w:t>
      </w:r>
      <w:bookmarkEnd w:id="13"/>
    </w:p>
    <w:p w:rsidR="00BF4AF0" w:rsidRDefault="00BF4AF0" w:rsidP="00014BCC">
      <w:pPr>
        <w:pStyle w:val="Heading2"/>
      </w:pPr>
      <w:bookmarkStart w:id="14" w:name="_Toc420660988"/>
      <w:r>
        <w:t>Allgemein</w:t>
      </w:r>
      <w:bookmarkEnd w:id="14"/>
    </w:p>
    <w:p w:rsidR="00BF4AF0" w:rsidRDefault="006E0E3F" w:rsidP="00014BCC">
      <w:r>
        <w:t>Um das Projekt übersichtlich zu halten und nicht Code, welcher sowohl Client als auch Server verwenden, doppelt schreiben zu müssen, teilen wir unser Projekt in drei Hauptpackete auf. Diese heissen Client (enthält die Client-Logik), Server (enthält die Serverlogik) und Shared, welches die von beiden benötigte Logik enthält.</w:t>
      </w:r>
    </w:p>
    <w:p w:rsidR="00E0452C" w:rsidRDefault="00E0452C" w:rsidP="00014BCC"/>
    <w:tbl>
      <w:tblPr>
        <w:tblStyle w:val="TableGrid"/>
        <w:tblW w:w="0" w:type="auto"/>
        <w:tblLook w:val="04A0"/>
      </w:tblPr>
      <w:tblGrid>
        <w:gridCol w:w="3299"/>
        <w:gridCol w:w="2841"/>
        <w:gridCol w:w="3148"/>
      </w:tblGrid>
      <w:tr w:rsidR="006E0E3F" w:rsidTr="006E0E3F">
        <w:tc>
          <w:tcPr>
            <w:tcW w:w="3299" w:type="dxa"/>
            <w:tcBorders>
              <w:top w:val="nil"/>
              <w:left w:val="nil"/>
            </w:tcBorders>
          </w:tcPr>
          <w:p w:rsidR="006E0E3F" w:rsidRDefault="006E0E3F" w:rsidP="00A2258D">
            <w:pPr>
              <w:jc w:val="center"/>
            </w:pPr>
            <w:r>
              <w:t>Client</w:t>
            </w:r>
          </w:p>
        </w:tc>
        <w:tc>
          <w:tcPr>
            <w:tcW w:w="2841" w:type="dxa"/>
            <w:tcBorders>
              <w:top w:val="nil"/>
            </w:tcBorders>
          </w:tcPr>
          <w:p w:rsidR="006E0E3F" w:rsidRDefault="006E0E3F" w:rsidP="00A2258D">
            <w:pPr>
              <w:jc w:val="center"/>
            </w:pPr>
            <w:r>
              <w:t>Shared</w:t>
            </w:r>
          </w:p>
        </w:tc>
        <w:tc>
          <w:tcPr>
            <w:tcW w:w="3148" w:type="dxa"/>
            <w:tcBorders>
              <w:top w:val="nil"/>
              <w:right w:val="nil"/>
            </w:tcBorders>
          </w:tcPr>
          <w:p w:rsidR="006E0E3F" w:rsidRDefault="006E0E3F" w:rsidP="00A2258D">
            <w:pPr>
              <w:jc w:val="center"/>
            </w:pPr>
            <w:r>
              <w:t>Server</w:t>
            </w:r>
          </w:p>
        </w:tc>
      </w:tr>
      <w:tr w:rsidR="006E0E3F" w:rsidTr="006E0E3F">
        <w:tc>
          <w:tcPr>
            <w:tcW w:w="3299" w:type="dxa"/>
            <w:shd w:val="clear" w:color="auto" w:fill="8DB3E2" w:themeFill="text2" w:themeFillTint="66"/>
          </w:tcPr>
          <w:p w:rsidR="006E0E3F" w:rsidRDefault="006E0E3F" w:rsidP="00A2258D">
            <w:pPr>
              <w:jc w:val="center"/>
            </w:pPr>
            <w:r>
              <w:t>Präsentation Layer</w:t>
            </w:r>
          </w:p>
        </w:tc>
        <w:tc>
          <w:tcPr>
            <w:tcW w:w="2841" w:type="dxa"/>
            <w:shd w:val="clear" w:color="auto" w:fill="8DB3E2" w:themeFill="text2" w:themeFillTint="66"/>
          </w:tcPr>
          <w:p w:rsidR="006E0E3F" w:rsidRDefault="006E0E3F" w:rsidP="00A2258D">
            <w:pPr>
              <w:jc w:val="center"/>
            </w:pPr>
          </w:p>
        </w:tc>
        <w:tc>
          <w:tcPr>
            <w:tcW w:w="3148" w:type="dxa"/>
            <w:shd w:val="clear" w:color="auto" w:fill="8DB3E2" w:themeFill="text2" w:themeFillTint="66"/>
          </w:tcPr>
          <w:p w:rsidR="006E0E3F" w:rsidRDefault="006E0E3F" w:rsidP="00A2258D">
            <w:pPr>
              <w:jc w:val="center"/>
            </w:pPr>
          </w:p>
        </w:tc>
      </w:tr>
      <w:tr w:rsidR="006E0E3F" w:rsidTr="006E0E3F">
        <w:tc>
          <w:tcPr>
            <w:tcW w:w="3299" w:type="dxa"/>
            <w:shd w:val="clear" w:color="auto" w:fill="E36C0A" w:themeFill="accent6" w:themeFillShade="BF"/>
          </w:tcPr>
          <w:p w:rsidR="006E0E3F" w:rsidRDefault="006E0E3F" w:rsidP="006E0E3F">
            <w:pPr>
              <w:jc w:val="center"/>
            </w:pPr>
            <w:r>
              <w:t>Application Layer</w:t>
            </w:r>
          </w:p>
        </w:tc>
        <w:tc>
          <w:tcPr>
            <w:tcW w:w="2841" w:type="dxa"/>
            <w:shd w:val="clear" w:color="auto" w:fill="E36C0A" w:themeFill="accent6" w:themeFillShade="BF"/>
          </w:tcPr>
          <w:p w:rsidR="006E0E3F" w:rsidRDefault="008F2146" w:rsidP="00A2258D">
            <w:pPr>
              <w:jc w:val="center"/>
            </w:pPr>
            <w:r>
              <w:t>Application Layer</w:t>
            </w:r>
          </w:p>
        </w:tc>
        <w:tc>
          <w:tcPr>
            <w:tcW w:w="3148" w:type="dxa"/>
            <w:shd w:val="clear" w:color="auto" w:fill="E36C0A" w:themeFill="accent6" w:themeFillShade="BF"/>
          </w:tcPr>
          <w:p w:rsidR="006E0E3F" w:rsidRDefault="006E0E3F" w:rsidP="00A2258D">
            <w:pPr>
              <w:jc w:val="center"/>
            </w:pPr>
          </w:p>
        </w:tc>
      </w:tr>
      <w:tr w:rsidR="006E0E3F" w:rsidTr="006E0E3F">
        <w:tc>
          <w:tcPr>
            <w:tcW w:w="3299" w:type="dxa"/>
            <w:shd w:val="clear" w:color="auto" w:fill="76923C" w:themeFill="accent3" w:themeFillShade="BF"/>
          </w:tcPr>
          <w:p w:rsidR="006E0E3F" w:rsidRDefault="006E0E3F" w:rsidP="00A2258D">
            <w:pPr>
              <w:jc w:val="center"/>
            </w:pPr>
            <w:r>
              <w:t>Domain Layer</w:t>
            </w:r>
          </w:p>
        </w:tc>
        <w:tc>
          <w:tcPr>
            <w:tcW w:w="2841" w:type="dxa"/>
            <w:shd w:val="clear" w:color="auto" w:fill="76923C" w:themeFill="accent3" w:themeFillShade="BF"/>
          </w:tcPr>
          <w:p w:rsidR="006E0E3F" w:rsidRDefault="006E0E3F" w:rsidP="00A2258D">
            <w:pPr>
              <w:jc w:val="center"/>
            </w:pPr>
            <w:r>
              <w:t>Domain Layer</w:t>
            </w:r>
          </w:p>
        </w:tc>
        <w:tc>
          <w:tcPr>
            <w:tcW w:w="3148" w:type="dxa"/>
            <w:shd w:val="clear" w:color="auto" w:fill="76923C" w:themeFill="accent3" w:themeFillShade="BF"/>
          </w:tcPr>
          <w:p w:rsidR="006E0E3F" w:rsidRDefault="006E0E3F" w:rsidP="00A2258D">
            <w:pPr>
              <w:jc w:val="center"/>
            </w:pPr>
            <w:r>
              <w:t>Domain Layer</w:t>
            </w:r>
          </w:p>
        </w:tc>
      </w:tr>
      <w:tr w:rsidR="006E0E3F" w:rsidTr="008F2146">
        <w:tc>
          <w:tcPr>
            <w:tcW w:w="3299" w:type="dxa"/>
            <w:shd w:val="clear" w:color="auto" w:fill="FFC000"/>
          </w:tcPr>
          <w:p w:rsidR="006E0E3F" w:rsidRDefault="006E0E3F" w:rsidP="008F2146">
            <w:pPr>
              <w:jc w:val="center"/>
            </w:pPr>
          </w:p>
        </w:tc>
        <w:tc>
          <w:tcPr>
            <w:tcW w:w="2841" w:type="dxa"/>
            <w:shd w:val="clear" w:color="auto" w:fill="FFC000"/>
          </w:tcPr>
          <w:p w:rsidR="006E0E3F" w:rsidRDefault="006E0E3F" w:rsidP="00A2258D">
            <w:pPr>
              <w:jc w:val="center"/>
            </w:pPr>
            <w:r>
              <w:t>Data Layer</w:t>
            </w:r>
          </w:p>
        </w:tc>
        <w:tc>
          <w:tcPr>
            <w:tcW w:w="3148" w:type="dxa"/>
            <w:shd w:val="clear" w:color="auto" w:fill="FFC000"/>
          </w:tcPr>
          <w:p w:rsidR="006E0E3F" w:rsidRDefault="006E0E3F" w:rsidP="008F2146">
            <w:pPr>
              <w:jc w:val="center"/>
            </w:pPr>
          </w:p>
        </w:tc>
      </w:tr>
    </w:tbl>
    <w:p w:rsidR="00E0452C" w:rsidRDefault="00E0452C" w:rsidP="00E0452C"/>
    <w:p w:rsidR="00E0452C" w:rsidRDefault="00E0452C" w:rsidP="00E0452C">
      <w:r>
        <w:t xml:space="preserve">Im Projekt root liegt ein </w:t>
      </w:r>
      <w:r w:rsidR="00F85693">
        <w:t>Resource-</w:t>
      </w:r>
      <w:r>
        <w:t>Ordner „img“. Dort liegen sämtliche Bilder die im Projekt benötigt werden.</w:t>
      </w:r>
    </w:p>
    <w:p w:rsidR="00F7785E" w:rsidRDefault="00F7785E" w:rsidP="00014BCC">
      <w:pPr>
        <w:pStyle w:val="Heading2"/>
      </w:pPr>
      <w:bookmarkStart w:id="15" w:name="_Toc420660989"/>
      <w:r>
        <w:t>Client</w:t>
      </w:r>
      <w:bookmarkEnd w:id="15"/>
    </w:p>
    <w:p w:rsidR="006E0E3F" w:rsidRDefault="006E0E3F" w:rsidP="006E0E3F">
      <w:r>
        <w:t xml:space="preserve">Der Client </w:t>
      </w:r>
      <w:r w:rsidR="002C42AE">
        <w:t xml:space="preserve">besteht aus </w:t>
      </w:r>
      <w:r w:rsidR="008F2146">
        <w:t>drei verschiedenen Schichten</w:t>
      </w:r>
      <w:r w:rsidR="002C42AE">
        <w:t>. Der Präsentation Layer</w:t>
      </w:r>
      <w:r w:rsidR="008F2146">
        <w:t>, später auch UI genannt,</w:t>
      </w:r>
      <w:r w:rsidR="002C42AE">
        <w:t xml:space="preserve">ist für die Interaktion mit dem Benutzer verantwortlich. Auf dem Application Layer werden die Informationen aus dem Präsentation Layer verarbeitet und das Messaging betrieben. Der Domain Layer beinhaltet </w:t>
      </w:r>
      <w:r w:rsidR="008F2146">
        <w:t>die Business Logik des Clients.</w:t>
      </w:r>
    </w:p>
    <w:p w:rsidR="00BB5F1C" w:rsidRPr="006E0E3F" w:rsidRDefault="00BB5F1C" w:rsidP="006E0E3F">
      <w:r>
        <w:t>Beinhaltet den Einstiegspunkt ins Program des Clients (main).</w:t>
      </w:r>
    </w:p>
    <w:p w:rsidR="00BF4AF0" w:rsidRDefault="002C42AE" w:rsidP="00BF4AF0">
      <w:pPr>
        <w:pStyle w:val="Heading2"/>
      </w:pPr>
      <w:bookmarkStart w:id="16" w:name="_Toc420660990"/>
      <w:r>
        <w:t>Shared</w:t>
      </w:r>
      <w:bookmarkEnd w:id="16"/>
    </w:p>
    <w:p w:rsidR="002C42AE" w:rsidRPr="002C42AE" w:rsidRDefault="002C42AE" w:rsidP="002C42AE">
      <w:r>
        <w:t xml:space="preserve">Das Package Shared beinhaltet </w:t>
      </w:r>
      <w:r w:rsidR="008F2146">
        <w:t>e</w:t>
      </w:r>
      <w:r>
        <w:t>in</w:t>
      </w:r>
      <w:r w:rsidR="008F2146">
        <w:t>en Apllication-, Domain</w:t>
      </w:r>
      <w:r>
        <w:t xml:space="preserve">– und ein Data Layer. </w:t>
      </w:r>
      <w:r w:rsidR="008F2146">
        <w:t xml:space="preserve">Im Application Layer befindet sich eigentlich nur JMS-Logik, welche für das messaging benötigt wird. Der Domain Layer beinhaltet Datenklassen, die vom Client und Server benötigt werden. Im Data Layer </w:t>
      </w:r>
      <w:r w:rsidR="00BB5F1C">
        <w:t>Befinden sich Klassen, welche auf Bilder aus dem „img“ Ordener zugreifen.</w:t>
      </w:r>
    </w:p>
    <w:p w:rsidR="002C42AE" w:rsidRDefault="002C42AE" w:rsidP="002C42AE">
      <w:pPr>
        <w:pStyle w:val="Heading2"/>
      </w:pPr>
      <w:bookmarkStart w:id="17" w:name="_Toc420660991"/>
      <w:bookmarkStart w:id="18" w:name="_Toc94972220"/>
      <w:r>
        <w:t>Server</w:t>
      </w:r>
      <w:bookmarkEnd w:id="17"/>
    </w:p>
    <w:p w:rsidR="002C42AE" w:rsidRDefault="002C42AE" w:rsidP="002C42AE">
      <w:r>
        <w:t xml:space="preserve">Der Server </w:t>
      </w:r>
      <w:r w:rsidR="00BB5F1C">
        <w:t>besteht nur aus dem Domain Layer, in dem sich die Spiellogik und die Steuermechanismen des Spiels befinden.</w:t>
      </w:r>
    </w:p>
    <w:p w:rsidR="00BB5F1C" w:rsidRPr="002C42AE" w:rsidRDefault="00BB5F1C" w:rsidP="002C42AE">
      <w:r>
        <w:t>Beinhaltet den Einstiegspunkt ins Program des Servers (main).</w:t>
      </w:r>
    </w:p>
    <w:p w:rsidR="007043A3" w:rsidRDefault="007043A3">
      <w:r>
        <w:br w:type="page"/>
      </w:r>
    </w:p>
    <w:p w:rsidR="00F2021B" w:rsidRDefault="00F2021B" w:rsidP="00F2021B">
      <w:pPr>
        <w:pStyle w:val="Heading1"/>
      </w:pPr>
      <w:bookmarkStart w:id="19" w:name="_Toc420660992"/>
      <w:r>
        <w:lastRenderedPageBreak/>
        <w:t>Design</w:t>
      </w:r>
      <w:bookmarkEnd w:id="19"/>
    </w:p>
    <w:p w:rsidR="00F2021B" w:rsidRDefault="007A6779" w:rsidP="007A6779">
      <w:pPr>
        <w:pStyle w:val="Heading2"/>
      </w:pPr>
      <w:bookmarkStart w:id="20" w:name="_Toc420660993"/>
      <w:r>
        <w:t>Homescreen</w:t>
      </w:r>
      <w:bookmarkEnd w:id="20"/>
    </w:p>
    <w:p w:rsidR="00DC7A31" w:rsidRDefault="00437473" w:rsidP="00DC7A31">
      <w:pPr>
        <w:pStyle w:val="Caption"/>
        <w:keepNext/>
      </w:pPr>
      <w:r>
        <w:rPr>
          <w:noProof/>
          <w:lang w:eastAsia="ja-JP"/>
        </w:rPr>
        <w:pict>
          <v:shapetype id="_x0000_t32" coordsize="21600,21600" o:spt="32" o:oned="t" path="m,l21600,21600e" filled="f">
            <v:path arrowok="t" fillok="f" o:connecttype="none"/>
            <o:lock v:ext="edit" shapetype="t"/>
          </v:shapetype>
          <v:shape id="_x0000_s1026" type="#_x0000_t32" style="position:absolute;margin-left:-21.95pt;margin-top:15.15pt;width:374.25pt;height:247.25pt;z-index:251661312" o:connectortype="straight" strokecolor="#c00000"/>
        </w:pict>
      </w:r>
      <w:r w:rsidR="00DC7A31">
        <w:t xml:space="preserve">Stand 16.04 </w:t>
      </w:r>
      <w:fldSimple w:instr=" SEQ Stand_16.04 \* ARABIC ">
        <w:r w:rsidR="00970A27">
          <w:rPr>
            <w:noProof/>
          </w:rPr>
          <w:t>1</w:t>
        </w:r>
      </w:fldSimple>
    </w:p>
    <w:p w:rsidR="00DC7A31" w:rsidRDefault="007A6779" w:rsidP="00DC7A31">
      <w:pPr>
        <w:keepNext/>
      </w:pPr>
      <w:r>
        <w:rPr>
          <w:noProof/>
          <w:lang w:eastAsia="ja-JP"/>
        </w:rPr>
        <w:drawing>
          <wp:inline distT="0" distB="0" distL="0" distR="0">
            <wp:extent cx="4183380" cy="3169920"/>
            <wp:effectExtent l="0" t="0" r="7620" b="0"/>
            <wp:docPr id="6" name="Grafik 6" descr="C:\Users\DominicIs\Desktop\Studium\Skripte\Semester 4\SE2 Projekt\Projekt\Git\rupert\Architektur\Wireframes\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Desktop\Studium\Skripte\Semester 4\SE2 Projekt\Projekt\Git\rupert\Architektur\Wireframes\Homescreen.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3380" cy="3169920"/>
                    </a:xfrm>
                    <a:prstGeom prst="rect">
                      <a:avLst/>
                    </a:prstGeom>
                    <a:noFill/>
                    <a:ln>
                      <a:noFill/>
                    </a:ln>
                  </pic:spPr>
                </pic:pic>
              </a:graphicData>
            </a:graphic>
          </wp:inline>
        </w:drawing>
      </w:r>
    </w:p>
    <w:p w:rsidR="00DC7A31" w:rsidRDefault="00DC7A31" w:rsidP="00DC7A31">
      <w:pPr>
        <w:keepNext/>
      </w:pPr>
      <w:r>
        <w:t>Auf</w:t>
      </w:r>
      <w:r w:rsidR="000137CD">
        <w:t xml:space="preserve"> G</w:t>
      </w:r>
      <w:r>
        <w:t xml:space="preserve">rund des Wegfallens der Lobby, ist es nötig die IP direkt anzugeben. Daher wird ein </w:t>
      </w:r>
      <w:r w:rsidR="000137CD">
        <w:t>Textfeld hinzugefügt.</w:t>
      </w:r>
    </w:p>
    <w:p w:rsidR="00DC7A31" w:rsidRDefault="00DC7A31" w:rsidP="00DC7A31">
      <w:pPr>
        <w:pStyle w:val="Caption"/>
        <w:keepNext/>
      </w:pPr>
      <w:r>
        <w:t xml:space="preserve">Implemented </w:t>
      </w:r>
      <w:fldSimple w:instr=" SEQ Implemented \* ARABIC ">
        <w:r w:rsidR="00A21C25">
          <w:rPr>
            <w:noProof/>
          </w:rPr>
          <w:t>1</w:t>
        </w:r>
      </w:fldSimple>
    </w:p>
    <w:p w:rsidR="000137CD" w:rsidRDefault="00DC7A31" w:rsidP="00DC7A31">
      <w:pPr>
        <w:keepNext/>
      </w:pPr>
      <w:r>
        <w:rPr>
          <w:noProof/>
          <w:lang w:eastAsia="ja-JP"/>
        </w:rPr>
        <w:drawing>
          <wp:inline distT="0" distB="0" distL="0" distR="0">
            <wp:extent cx="5010850" cy="3019847"/>
            <wp:effectExtent l="19050" t="0" r="0" b="0"/>
            <wp:docPr id="12" name="Picture 11" descr="Homescreen_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reen_impl.png"/>
                    <pic:cNvPicPr/>
                  </pic:nvPicPr>
                  <pic:blipFill>
                    <a:blip r:embed="rId10" cstate="print"/>
                    <a:stretch>
                      <a:fillRect/>
                    </a:stretch>
                  </pic:blipFill>
                  <pic:spPr>
                    <a:xfrm>
                      <a:off x="0" y="0"/>
                      <a:ext cx="5010850" cy="3019847"/>
                    </a:xfrm>
                    <a:prstGeom prst="rect">
                      <a:avLst/>
                    </a:prstGeom>
                  </pic:spPr>
                </pic:pic>
              </a:graphicData>
            </a:graphic>
          </wp:inline>
        </w:drawing>
      </w:r>
    </w:p>
    <w:p w:rsidR="000137CD" w:rsidRDefault="000137CD">
      <w:r>
        <w:br w:type="page"/>
      </w:r>
    </w:p>
    <w:p w:rsidR="007A6779" w:rsidRDefault="007A6779" w:rsidP="007A6779">
      <w:pPr>
        <w:pStyle w:val="Heading2"/>
      </w:pPr>
      <w:bookmarkStart w:id="21" w:name="_Toc420660994"/>
      <w:r>
        <w:lastRenderedPageBreak/>
        <w:t>Lobby</w:t>
      </w:r>
      <w:bookmarkEnd w:id="21"/>
    </w:p>
    <w:p w:rsidR="000137CD" w:rsidRPr="000137CD" w:rsidRDefault="000137CD" w:rsidP="000137CD">
      <w:r>
        <w:t>Die Lobby wird auf Grund der zu knapp bemessenen Zeit in dieser Version nicht implementiert und fällt weg. Sie wird durch direkte Eingabe der IP ersetzt (siehe Homescreen).</w:t>
      </w:r>
    </w:p>
    <w:p w:rsidR="000137CD" w:rsidRDefault="000137CD" w:rsidP="000137CD">
      <w:pPr>
        <w:pStyle w:val="Caption"/>
        <w:keepNext/>
      </w:pPr>
      <w:r>
        <w:t xml:space="preserve">Stand 16.04 </w:t>
      </w:r>
      <w:fldSimple w:instr=" SEQ Stand_16.04 \* ARABIC ">
        <w:r w:rsidR="00970A27">
          <w:rPr>
            <w:noProof/>
          </w:rPr>
          <w:t>2</w:t>
        </w:r>
      </w:fldSimple>
    </w:p>
    <w:p w:rsidR="00D03D22" w:rsidRDefault="00437473" w:rsidP="00F2021B">
      <w:r>
        <w:rPr>
          <w:noProof/>
          <w:lang w:eastAsia="ja-JP"/>
        </w:rPr>
        <w:pict>
          <v:shape id="_x0000_s1027" type="#_x0000_t32" style="position:absolute;margin-left:-15.85pt;margin-top:1.2pt;width:424.55pt;height:315.2pt;z-index:251662336" o:connectortype="straight" strokecolor="#c00000"/>
        </w:pict>
      </w:r>
      <w:r w:rsidR="007A6779">
        <w:rPr>
          <w:noProof/>
          <w:lang w:eastAsia="ja-JP"/>
        </w:rPr>
        <w:drawing>
          <wp:inline distT="0" distB="0" distL="0" distR="0">
            <wp:extent cx="5052060" cy="4259580"/>
            <wp:effectExtent l="0" t="0" r="0" b="7620"/>
            <wp:docPr id="8" name="Grafik 8" descr="C:\Users\DominicIs\Desktop\Studium\Skripte\Semester 4\SE2 Projekt\Projekt\Git\rupert\Architektur\Wireframes\Serv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cIs\Desktop\Studium\Skripte\Semester 4\SE2 Projekt\Projekt\Git\rupert\Architektur\Wireframes\Serverlist.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2060" cy="4259580"/>
                    </a:xfrm>
                    <a:prstGeom prst="rect">
                      <a:avLst/>
                    </a:prstGeom>
                    <a:noFill/>
                    <a:ln>
                      <a:noFill/>
                    </a:ln>
                  </pic:spPr>
                </pic:pic>
              </a:graphicData>
            </a:graphic>
          </wp:inline>
        </w:drawing>
      </w:r>
    </w:p>
    <w:p w:rsidR="00D03D22" w:rsidRDefault="00D03D22">
      <w:r>
        <w:br w:type="page"/>
      </w:r>
    </w:p>
    <w:p w:rsidR="00D03D22" w:rsidRPr="00D03D22" w:rsidRDefault="007A6779" w:rsidP="00D03D22">
      <w:pPr>
        <w:pStyle w:val="Heading2"/>
      </w:pPr>
      <w:bookmarkStart w:id="22" w:name="_Toc420660995"/>
      <w:r>
        <w:lastRenderedPageBreak/>
        <w:t>Serverlobby</w:t>
      </w:r>
      <w:bookmarkEnd w:id="22"/>
    </w:p>
    <w:p w:rsidR="00D03D22" w:rsidRDefault="00D03D22" w:rsidP="00D03D22">
      <w:pPr>
        <w:pStyle w:val="Caption"/>
        <w:keepNext/>
      </w:pPr>
      <w:r>
        <w:t xml:space="preserve">Stand 16.04 </w:t>
      </w:r>
      <w:fldSimple w:instr=" SEQ Stand_16.04 \* ARABIC ">
        <w:r w:rsidR="00970A27">
          <w:rPr>
            <w:noProof/>
          </w:rPr>
          <w:t>3</w:t>
        </w:r>
      </w:fldSimple>
    </w:p>
    <w:p w:rsidR="00F2021B" w:rsidRDefault="00437473" w:rsidP="00F2021B">
      <w:r>
        <w:rPr>
          <w:noProof/>
          <w:lang w:eastAsia="ja-JP"/>
        </w:rPr>
        <w:pict>
          <v:shape id="_x0000_s1028" type="#_x0000_t32" style="position:absolute;margin-left:-13.1pt;margin-top:10pt;width:279.85pt;height:104.6pt;z-index:251663360" o:connectortype="straight" strokecolor="#c00000"/>
        </w:pict>
      </w:r>
      <w:r w:rsidR="007A6779">
        <w:rPr>
          <w:noProof/>
          <w:lang w:eastAsia="ja-JP"/>
        </w:rPr>
        <w:drawing>
          <wp:inline distT="0" distB="0" distL="0" distR="0">
            <wp:extent cx="3215640" cy="1638300"/>
            <wp:effectExtent l="0" t="0" r="3810" b="0"/>
            <wp:docPr id="7" name="Grafik 7" descr="C:\Users\DominicIs\Desktop\Studium\Skripte\Semester 4\SE2 Projekt\Projekt\Git\rupert\Architektur\Wireframes\Server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cIs\Desktop\Studium\Skripte\Semester 4\SE2 Projekt\Projekt\Git\rupert\Architektur\Wireframes\Serverlobby.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5640" cy="1638300"/>
                    </a:xfrm>
                    <a:prstGeom prst="rect">
                      <a:avLst/>
                    </a:prstGeom>
                    <a:noFill/>
                    <a:ln>
                      <a:noFill/>
                    </a:ln>
                  </pic:spPr>
                </pic:pic>
              </a:graphicData>
            </a:graphic>
          </wp:inline>
        </w:drawing>
      </w:r>
    </w:p>
    <w:p w:rsidR="003479CB" w:rsidRDefault="00D03D22" w:rsidP="00F2021B">
      <w:r>
        <w:t>Das Ändern der Server Parameter wird in dieser Version nicht implementier und wird deshalb im GUI nicht angeboten.</w:t>
      </w:r>
      <w:r w:rsidR="003479CB">
        <w:t xml:space="preserve"> „Open Server“ fällt weg, da die Lobby nicht implementiert wird (siehe Lobby).</w:t>
      </w:r>
    </w:p>
    <w:p w:rsidR="00D03D22" w:rsidRDefault="00D03D22" w:rsidP="00D03D22">
      <w:pPr>
        <w:pStyle w:val="Caption"/>
        <w:keepNext/>
      </w:pPr>
      <w:r>
        <w:t xml:space="preserve">Implemented </w:t>
      </w:r>
      <w:fldSimple w:instr=" SEQ Implemented \* ARABIC ">
        <w:r w:rsidR="00A21C25">
          <w:rPr>
            <w:noProof/>
          </w:rPr>
          <w:t>2</w:t>
        </w:r>
      </w:fldSimple>
    </w:p>
    <w:p w:rsidR="003479CB" w:rsidRDefault="00D03D22" w:rsidP="00F2021B">
      <w:r>
        <w:rPr>
          <w:noProof/>
          <w:lang w:eastAsia="ja-JP"/>
        </w:rPr>
        <w:drawing>
          <wp:inline distT="0" distB="0" distL="0" distR="0">
            <wp:extent cx="5029902" cy="3029373"/>
            <wp:effectExtent l="19050" t="0" r="0" b="0"/>
            <wp:docPr id="13" name="Picture 12" descr="Serverlobby_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lobby_impl.png"/>
                    <pic:cNvPicPr/>
                  </pic:nvPicPr>
                  <pic:blipFill>
                    <a:blip r:embed="rId13" cstate="print"/>
                    <a:stretch>
                      <a:fillRect/>
                    </a:stretch>
                  </pic:blipFill>
                  <pic:spPr>
                    <a:xfrm>
                      <a:off x="0" y="0"/>
                      <a:ext cx="5029902" cy="3029373"/>
                    </a:xfrm>
                    <a:prstGeom prst="rect">
                      <a:avLst/>
                    </a:prstGeom>
                  </pic:spPr>
                </pic:pic>
              </a:graphicData>
            </a:graphic>
          </wp:inline>
        </w:drawing>
      </w:r>
    </w:p>
    <w:p w:rsidR="003479CB" w:rsidRDefault="003479CB">
      <w:r>
        <w:br w:type="page"/>
      </w:r>
    </w:p>
    <w:p w:rsidR="007A6779" w:rsidRDefault="007A6779" w:rsidP="007A6779">
      <w:pPr>
        <w:pStyle w:val="Heading2"/>
      </w:pPr>
      <w:bookmarkStart w:id="23" w:name="_Toc420660996"/>
      <w:r>
        <w:lastRenderedPageBreak/>
        <w:t>Startphase</w:t>
      </w:r>
      <w:bookmarkEnd w:id="23"/>
    </w:p>
    <w:p w:rsidR="003479CB" w:rsidRPr="003479CB" w:rsidRDefault="003479CB" w:rsidP="003479CB">
      <w:r>
        <w:t>Die Startphase wird auf Grund von Zeitmangel in dieser Version nicht implementiert und fällt weg. Die Phase wird übersprungen.</w:t>
      </w:r>
    </w:p>
    <w:p w:rsidR="003479CB" w:rsidRDefault="003479CB" w:rsidP="003479CB">
      <w:pPr>
        <w:pStyle w:val="Caption"/>
        <w:keepNext/>
      </w:pPr>
      <w:r>
        <w:t xml:space="preserve">Stand 16.04 </w:t>
      </w:r>
      <w:fldSimple w:instr=" SEQ Stand_16.04 \* ARABIC ">
        <w:r w:rsidR="00970A27">
          <w:rPr>
            <w:noProof/>
          </w:rPr>
          <w:t>4</w:t>
        </w:r>
      </w:fldSimple>
    </w:p>
    <w:p w:rsidR="007A6779" w:rsidRDefault="00437473" w:rsidP="00F2021B">
      <w:r>
        <w:rPr>
          <w:noProof/>
          <w:lang w:eastAsia="ja-JP"/>
        </w:rPr>
        <w:pict>
          <v:shape id="_x0000_s1029" type="#_x0000_t32" style="position:absolute;margin-left:-13.1pt;margin-top:9.35pt;width:482.95pt;height:239.8pt;z-index:251664384" o:connectortype="straight" strokecolor="#c00000"/>
        </w:pict>
      </w:r>
      <w:r w:rsidR="007A6779">
        <w:rPr>
          <w:noProof/>
          <w:lang w:eastAsia="ja-JP"/>
        </w:rPr>
        <w:drawing>
          <wp:inline distT="0" distB="0" distL="0" distR="0">
            <wp:extent cx="5760720" cy="3282523"/>
            <wp:effectExtent l="0" t="0" r="0" b="0"/>
            <wp:docPr id="9" name="Grafik 9" descr="C:\Users\DominicIs\Desktop\Studium\Skripte\Semester 4\SE2 Projekt\Projekt\Git\rupert\Architektur\Wireframes\Start 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cIs\Desktop\Studium\Skripte\Semester 4\SE2 Projekt\Projekt\Git\rupert\Architektur\Wireframes\Start Phase.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82523"/>
                    </a:xfrm>
                    <a:prstGeom prst="rect">
                      <a:avLst/>
                    </a:prstGeom>
                    <a:noFill/>
                    <a:ln>
                      <a:noFill/>
                    </a:ln>
                  </pic:spPr>
                </pic:pic>
              </a:graphicData>
            </a:graphic>
          </wp:inline>
        </w:drawing>
      </w:r>
    </w:p>
    <w:p w:rsidR="00F2021B" w:rsidRDefault="007A6779" w:rsidP="007A6779">
      <w:pPr>
        <w:pStyle w:val="Heading2"/>
      </w:pPr>
      <w:bookmarkStart w:id="24" w:name="_Toc420660997"/>
      <w:r>
        <w:t>Bewegungsphase</w:t>
      </w:r>
      <w:bookmarkEnd w:id="24"/>
    </w:p>
    <w:p w:rsidR="006F6306" w:rsidRPr="006F6306" w:rsidRDefault="006F6306" w:rsidP="006F6306">
      <w:r>
        <w:t>Bewegungen werden durch Mausklick initiiert.</w:t>
      </w:r>
    </w:p>
    <w:p w:rsidR="003479CB" w:rsidRDefault="003479CB" w:rsidP="003479CB">
      <w:pPr>
        <w:pStyle w:val="Caption"/>
        <w:keepNext/>
      </w:pPr>
      <w:r>
        <w:t xml:space="preserve">Implemented </w:t>
      </w:r>
      <w:fldSimple w:instr=" SEQ Implemented \* ARABIC ">
        <w:r w:rsidR="00A21C25">
          <w:rPr>
            <w:noProof/>
          </w:rPr>
          <w:t>3</w:t>
        </w:r>
      </w:fldSimple>
    </w:p>
    <w:p w:rsidR="003479CB" w:rsidRDefault="007A6779" w:rsidP="00F2021B">
      <w:r>
        <w:rPr>
          <w:noProof/>
          <w:lang w:eastAsia="ja-JP"/>
        </w:rPr>
        <w:drawing>
          <wp:inline distT="0" distB="0" distL="0" distR="0">
            <wp:extent cx="5760720" cy="3282523"/>
            <wp:effectExtent l="0" t="0" r="0" b="0"/>
            <wp:docPr id="10" name="Grafik 10" descr="C:\Users\DominicIs\Desktop\Studium\Skripte\Semester 4\SE2 Projekt\Projekt\Git\rupert\Architektur\Wireframes\Move 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cIs\Desktop\Studium\Skripte\Semester 4\SE2 Projekt\Projekt\Git\rupert\Architektur\Wireframes\Move Phase.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82523"/>
                    </a:xfrm>
                    <a:prstGeom prst="rect">
                      <a:avLst/>
                    </a:prstGeom>
                    <a:noFill/>
                    <a:ln>
                      <a:noFill/>
                    </a:ln>
                  </pic:spPr>
                </pic:pic>
              </a:graphicData>
            </a:graphic>
          </wp:inline>
        </w:drawing>
      </w:r>
    </w:p>
    <w:p w:rsidR="003479CB" w:rsidRDefault="003479CB">
      <w:r>
        <w:br w:type="page"/>
      </w:r>
    </w:p>
    <w:p w:rsidR="00F2021B" w:rsidRDefault="007A6779" w:rsidP="007A6779">
      <w:pPr>
        <w:pStyle w:val="Heading2"/>
      </w:pPr>
      <w:bookmarkStart w:id="25" w:name="_Toc420660998"/>
      <w:r>
        <w:lastRenderedPageBreak/>
        <w:t>Kampfphase</w:t>
      </w:r>
      <w:bookmarkEnd w:id="25"/>
    </w:p>
    <w:p w:rsidR="006F6306" w:rsidRDefault="006F6306" w:rsidP="006F6306">
      <w:r>
        <w:t>Angriffe können nach dem Auswählen einer Einheit mit einem Mausklick auf eine andere initiiert werden.</w:t>
      </w:r>
    </w:p>
    <w:p w:rsidR="006F6306" w:rsidRPr="006F6306" w:rsidRDefault="006F6306" w:rsidP="006F6306"/>
    <w:p w:rsidR="003479CB" w:rsidRPr="003479CB" w:rsidRDefault="003479CB" w:rsidP="003479CB">
      <w:r>
        <w:t xml:space="preserve">Das hervorheben von angreifbaren Einheiten fällt weg und wird durch das hervorheben aller Felder im </w:t>
      </w:r>
      <w:r w:rsidR="006F6306">
        <w:t>Angriffsbereich ersetzt (als Referenz siehe Bewegungsphase).</w:t>
      </w:r>
    </w:p>
    <w:p w:rsidR="003479CB" w:rsidRDefault="003479CB" w:rsidP="003479CB">
      <w:pPr>
        <w:pStyle w:val="Caption"/>
        <w:keepNext/>
      </w:pPr>
      <w:r>
        <w:t xml:space="preserve">Implemented </w:t>
      </w:r>
      <w:fldSimple w:instr=" SEQ Implemented \* ARABIC ">
        <w:r w:rsidR="00A21C25">
          <w:rPr>
            <w:noProof/>
          </w:rPr>
          <w:t>4</w:t>
        </w:r>
      </w:fldSimple>
    </w:p>
    <w:p w:rsidR="007A6779" w:rsidRDefault="007A6779" w:rsidP="00F2021B">
      <w:r>
        <w:rPr>
          <w:noProof/>
          <w:lang w:eastAsia="ja-JP"/>
        </w:rPr>
        <w:drawing>
          <wp:inline distT="0" distB="0" distL="0" distR="0">
            <wp:extent cx="5760720" cy="3282523"/>
            <wp:effectExtent l="0" t="0" r="0" b="0"/>
            <wp:docPr id="11" name="Grafik 11" descr="C:\Users\DominicIs\Desktop\Studium\Skripte\Semester 4\SE2 Projekt\Projekt\Git\rupert\Architektur\Wireframes\Battle 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minicIs\Desktop\Studium\Skripte\Semester 4\SE2 Projekt\Projekt\Git\rupert\Architektur\Wireframes\Battle Phase.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82523"/>
                    </a:xfrm>
                    <a:prstGeom prst="rect">
                      <a:avLst/>
                    </a:prstGeom>
                    <a:noFill/>
                    <a:ln>
                      <a:noFill/>
                    </a:ln>
                  </pic:spPr>
                </pic:pic>
              </a:graphicData>
            </a:graphic>
          </wp:inline>
        </w:drawing>
      </w:r>
    </w:p>
    <w:p w:rsidR="00D2191B" w:rsidRDefault="00D2191B">
      <w:r>
        <w:br w:type="page"/>
      </w:r>
    </w:p>
    <w:p w:rsidR="00D2191B" w:rsidRDefault="00D2191B" w:rsidP="00D2191B">
      <w:pPr>
        <w:pStyle w:val="Heading2"/>
      </w:pPr>
      <w:bookmarkStart w:id="26" w:name="_Toc420660999"/>
      <w:r>
        <w:lastRenderedPageBreak/>
        <w:t>UI Architektur</w:t>
      </w:r>
      <w:bookmarkEnd w:id="26"/>
    </w:p>
    <w:p w:rsidR="00D2191B" w:rsidRDefault="00D2191B" w:rsidP="00D2191B">
      <w:r>
        <w:t>Wir setzen auf eine MVC-Implementierung nach folgendem Schema.</w:t>
      </w:r>
    </w:p>
    <w:p w:rsidR="00D2191B" w:rsidRDefault="00D2191B" w:rsidP="00D2191B">
      <w:r>
        <w:rPr>
          <w:noProof/>
          <w:lang w:eastAsia="ja-JP"/>
        </w:rPr>
        <w:drawing>
          <wp:inline distT="0" distB="0" distL="0" distR="0">
            <wp:extent cx="5760720" cy="3354705"/>
            <wp:effectExtent l="19050" t="0" r="0" b="0"/>
            <wp:docPr id="5" name="Picture 4" descr="Ui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tructure.jpg"/>
                    <pic:cNvPicPr/>
                  </pic:nvPicPr>
                  <pic:blipFill>
                    <a:blip r:embed="rId17" cstate="print"/>
                    <a:stretch>
                      <a:fillRect/>
                    </a:stretch>
                  </pic:blipFill>
                  <pic:spPr>
                    <a:xfrm>
                      <a:off x="0" y="0"/>
                      <a:ext cx="5760720" cy="3354705"/>
                    </a:xfrm>
                    <a:prstGeom prst="rect">
                      <a:avLst/>
                    </a:prstGeom>
                  </pic:spPr>
                </pic:pic>
              </a:graphicData>
            </a:graphic>
          </wp:inline>
        </w:drawing>
      </w:r>
    </w:p>
    <w:p w:rsidR="00D2191B" w:rsidRDefault="00D2191B" w:rsidP="00D2191B">
      <w:r w:rsidRPr="00D2191B">
        <w:t>Wir werden eine Main View haben mit verschiedenen Sub Views.</w:t>
      </w:r>
      <w:r>
        <w:t xml:space="preserve"> Die Sub Controller werden vom Main Controller</w:t>
      </w:r>
      <w:r w:rsidR="007D5797">
        <w:t xml:space="preserve"> gesteuert. Um den Zugriff auf geteilte Daten zu vereinfachen, </w:t>
      </w:r>
      <w:r w:rsidR="00EC29F1">
        <w:t>können Sub Controls auf das Model der Main Control zugreifen.</w:t>
      </w:r>
    </w:p>
    <w:p w:rsidR="007D5797" w:rsidRDefault="007D5797" w:rsidP="00D2191B"/>
    <w:p w:rsidR="007D5797" w:rsidRPr="00D2191B" w:rsidRDefault="007D5797" w:rsidP="00D2191B">
      <w:r>
        <w:t>Wird nur angewendet um die Daten des Spiels und die Steuerung der Oberfläche sauber zu trennen.</w:t>
      </w:r>
    </w:p>
    <w:p w:rsidR="00D2191B" w:rsidRDefault="00F2021B">
      <w:r>
        <w:br w:type="page"/>
      </w:r>
    </w:p>
    <w:p w:rsidR="00014BCC" w:rsidRDefault="00014BCC" w:rsidP="00014BCC">
      <w:pPr>
        <w:pStyle w:val="Heading1"/>
      </w:pPr>
      <w:bookmarkStart w:id="27" w:name="_Toc420661000"/>
      <w:r>
        <w:lastRenderedPageBreak/>
        <w:t>Architektonische Ziele &amp; Einschränkungen</w:t>
      </w:r>
      <w:bookmarkEnd w:id="18"/>
      <w:bookmarkEnd w:id="27"/>
    </w:p>
    <w:p w:rsidR="00E954CC" w:rsidRDefault="00E954CC" w:rsidP="00E954CC">
      <w:pPr>
        <w:pStyle w:val="Heading2"/>
      </w:pPr>
      <w:bookmarkStart w:id="28" w:name="_Toc420661001"/>
      <w:r>
        <w:t>Security</w:t>
      </w:r>
      <w:bookmarkEnd w:id="28"/>
    </w:p>
    <w:p w:rsidR="00E954CC" w:rsidRDefault="00E954CC" w:rsidP="00E954CC">
      <w:r>
        <w:t xml:space="preserve">Wir haben uns entschieden, bei unserem Projekt nicht auf die Security zu achten. Theoretisch ist es so zwar möglich, dass sich ein Client durch Modifikationen einen unfairen Vorteil </w:t>
      </w:r>
      <w:r w:rsidR="006F6306">
        <w:t>v</w:t>
      </w:r>
      <w:r>
        <w:t xml:space="preserve">erschaffen könnte. Da das Spiel jedoch über ein lokales Netzwerk gespielt wird und die nötigen Securitymassnahmen sehr aufwändig </w:t>
      </w:r>
      <w:r w:rsidR="00575D08">
        <w:t xml:space="preserve">wären. </w:t>
      </w:r>
      <w:r w:rsidR="006F6306">
        <w:t>Da</w:t>
      </w:r>
      <w:r w:rsidR="00575D08">
        <w:t xml:space="preserve"> es sich um ein Spiel handelt und sich so der anrichtbare Schaden auf maximal eine gewonnene Partie entfällt ist es verkraftbar die Implementation von weiteren Sicherheit</w:t>
      </w:r>
      <w:r w:rsidR="006F6306">
        <w:t>smassnahmen zu vernachlässigen.</w:t>
      </w:r>
    </w:p>
    <w:p w:rsidR="006F6306" w:rsidRDefault="006F6306" w:rsidP="00E954CC"/>
    <w:p w:rsidR="00577610" w:rsidRDefault="006F6306" w:rsidP="00E954CC">
      <w:r>
        <w:t xml:space="preserve">Wärend der Implementation wurde festgestellt, dass die Sicherheit vernachlässigbar </w:t>
      </w:r>
      <w:r w:rsidR="00577610">
        <w:t>ist. Es ist maximal möglich seinen eigenen Client in einen korrupten Zustand zu bringen und somit das Spiel ungültig zu machen. Es werden nur festgelegte Werte über das Netzwerk übertragen, durch die kein Schaden beim Mitspieler entstehen.</w:t>
      </w:r>
    </w:p>
    <w:p w:rsidR="00E954CC" w:rsidRDefault="00F2021B" w:rsidP="00E954CC">
      <w:pPr>
        <w:pStyle w:val="Heading2"/>
      </w:pPr>
      <w:bookmarkStart w:id="29" w:name="_Toc420661002"/>
      <w:r>
        <w:t>T</w:t>
      </w:r>
      <w:r w:rsidR="00E954CC">
        <w:t>ools</w:t>
      </w:r>
      <w:bookmarkEnd w:id="29"/>
    </w:p>
    <w:p w:rsidR="00E954CC" w:rsidRDefault="00E954CC" w:rsidP="00E954CC">
      <w:r>
        <w:t>Als Entwicklungstool wird Eclipse verwendet.</w:t>
      </w:r>
      <w:r w:rsidR="00F2021B">
        <w:t xml:space="preserve"> Für die Realisierung der Client-Server-Kommunikation se</w:t>
      </w:r>
      <w:r w:rsidR="000662D4">
        <w:t xml:space="preserve">tzen wir auf JMS mit Active MQ. Das UI wird mit dem Eclipse-Plugin </w:t>
      </w:r>
      <w:r w:rsidR="000662D4" w:rsidRPr="000662D4">
        <w:t>WindowBuilder</w:t>
      </w:r>
      <w:r w:rsidR="000662D4">
        <w:t xml:space="preserve"> (</w:t>
      </w:r>
      <w:r w:rsidR="000662D4" w:rsidRPr="000662D4">
        <w:t>http://download.eclipse.org/windowbuilder/WB/release/R201406251200/4.4/</w:t>
      </w:r>
      <w:r w:rsidR="000662D4">
        <w:t>) designed. Wir verwenden stan4j (</w:t>
      </w:r>
      <w:r w:rsidR="000662D4" w:rsidRPr="000662D4">
        <w:t>http://update.stan4j.com/ide</w:t>
      </w:r>
      <w:r w:rsidR="000662D4">
        <w:t>) zur Überprüfung der Code-Qualität.</w:t>
      </w:r>
    </w:p>
    <w:p w:rsidR="00F2021B" w:rsidRDefault="00A051B9" w:rsidP="00622CBF">
      <w:pPr>
        <w:pStyle w:val="Heading2"/>
      </w:pPr>
      <w:bookmarkStart w:id="30" w:name="_Toc420661003"/>
      <w:r>
        <w:t>Client-Server-</w:t>
      </w:r>
      <w:r w:rsidR="00622CBF">
        <w:t>Kommunikation</w:t>
      </w:r>
      <w:bookmarkEnd w:id="30"/>
    </w:p>
    <w:p w:rsidR="00622CBF" w:rsidRDefault="00622CBF" w:rsidP="00622CBF">
      <w:r>
        <w:t xml:space="preserve">Die Kommunikation zwischen Client </w:t>
      </w:r>
      <w:r w:rsidR="000117B0">
        <w:t>und Server soll a</w:t>
      </w:r>
      <w:r>
        <w:t>synchron sein.</w:t>
      </w:r>
    </w:p>
    <w:p w:rsidR="00622CBF" w:rsidRDefault="006C0522" w:rsidP="006C0522">
      <w:pPr>
        <w:pStyle w:val="Heading2"/>
      </w:pPr>
      <w:bookmarkStart w:id="31" w:name="_Toc420661004"/>
      <w:r>
        <w:t>Implementierung</w:t>
      </w:r>
      <w:bookmarkEnd w:id="31"/>
    </w:p>
    <w:p w:rsidR="006C0522" w:rsidRPr="006C0522" w:rsidRDefault="006C0522" w:rsidP="006C0522">
      <w:r>
        <w:t>Wir haben uns entschieden, das Game als ein Java Projekt zu entwickeln. In diesem Projekt sollen sämtliche Daten des Spiels enthalten sein, vom Code bis zu den Grafiken.</w:t>
      </w:r>
      <w:r w:rsidR="00936DAD">
        <w:t xml:space="preserve"> Am Ende wird ein Einziges JAR-File benötigt pro Client.</w:t>
      </w:r>
    </w:p>
    <w:p w:rsidR="007043A3" w:rsidRDefault="007043A3">
      <w:bookmarkStart w:id="32" w:name="_Toc94972221"/>
      <w:r>
        <w:br w:type="page"/>
      </w:r>
    </w:p>
    <w:p w:rsidR="00B32550" w:rsidRDefault="007043A3" w:rsidP="00014BCC">
      <w:pPr>
        <w:pStyle w:val="Heading1"/>
      </w:pPr>
      <w:bookmarkStart w:id="33" w:name="_Toc420661005"/>
      <w:r>
        <w:lastRenderedPageBreak/>
        <w:t>L</w:t>
      </w:r>
      <w:r w:rsidR="00014BCC">
        <w:t>ogische Architektur</w:t>
      </w:r>
      <w:bookmarkEnd w:id="32"/>
      <w:bookmarkEnd w:id="33"/>
    </w:p>
    <w:p w:rsidR="00970A27" w:rsidRDefault="00970A27" w:rsidP="00970A27">
      <w:pPr>
        <w:pStyle w:val="Caption"/>
        <w:keepNext/>
      </w:pPr>
      <w:r>
        <w:t xml:space="preserve">Stand 16.04 </w:t>
      </w:r>
      <w:fldSimple w:instr=" SEQ Stand_16.04 \* ARABIC ">
        <w:r>
          <w:rPr>
            <w:noProof/>
          </w:rPr>
          <w:t>5</w:t>
        </w:r>
      </w:fldSimple>
    </w:p>
    <w:p w:rsidR="00970A27" w:rsidRDefault="00437473" w:rsidP="00970A27">
      <w:r>
        <w:rPr>
          <w:noProof/>
          <w:lang w:eastAsia="ja-JP"/>
        </w:rPr>
        <w:pict>
          <v:shape id="_x0000_s1032" type="#_x0000_t32" style="position:absolute;margin-left:-16.5pt;margin-top:7.95pt;width:485.65pt;height:315.85pt;z-index:251665408" o:connectortype="straight" strokecolor="#c00000"/>
        </w:pict>
      </w:r>
      <w:r w:rsidR="00970A27">
        <w:rPr>
          <w:noProof/>
          <w:lang w:eastAsia="ja-JP"/>
        </w:rPr>
        <w:drawing>
          <wp:inline distT="0" distB="0" distL="0" distR="0">
            <wp:extent cx="5760720" cy="4225666"/>
            <wp:effectExtent l="19050" t="0" r="0" b="0"/>
            <wp:docPr id="16" name="Grafik 2" descr="C:\Users\DominicIs\Desktop\Studium\Skripte\Semester 4\SE2 Projekt\Projekt\Architektur\PackageDiagramRu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Desktop\Studium\Skripte\Semester 4\SE2 Projekt\Projekt\Architektur\PackageDiagramRupert.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225666"/>
                    </a:xfrm>
                    <a:prstGeom prst="rect">
                      <a:avLst/>
                    </a:prstGeom>
                    <a:noFill/>
                    <a:ln>
                      <a:noFill/>
                    </a:ln>
                  </pic:spPr>
                </pic:pic>
              </a:graphicData>
            </a:graphic>
          </wp:inline>
        </w:drawing>
      </w:r>
    </w:p>
    <w:p w:rsidR="00970A27" w:rsidRDefault="00970A27" w:rsidP="00BB44B9">
      <w:pPr>
        <w:pStyle w:val="ListParagraph"/>
        <w:numPr>
          <w:ilvl w:val="0"/>
          <w:numId w:val="27"/>
        </w:numPr>
      </w:pPr>
      <w:r>
        <w:t>„JMS“ wurde nachträglich in „com“ umbenannt.</w:t>
      </w:r>
    </w:p>
    <w:p w:rsidR="00970A27" w:rsidRDefault="00970A27" w:rsidP="00BB44B9">
      <w:pPr>
        <w:pStyle w:val="ListParagraph"/>
        <w:numPr>
          <w:ilvl w:val="0"/>
          <w:numId w:val="27"/>
        </w:numPr>
      </w:pPr>
      <w:r w:rsidRPr="00970A27">
        <w:t>„resources“ wurde in „resource“ umbenannt und in das shared package verschoben</w:t>
      </w:r>
      <w:r>
        <w:t>.</w:t>
      </w:r>
    </w:p>
    <w:p w:rsidR="00970A27" w:rsidRDefault="00970A27" w:rsidP="00BB44B9">
      <w:pPr>
        <w:pStyle w:val="ListParagraph"/>
        <w:numPr>
          <w:ilvl w:val="0"/>
          <w:numId w:val="27"/>
        </w:numPr>
      </w:pPr>
      <w:r w:rsidRPr="00970A27">
        <w:t>„messaging“ wurde aus Client und Se</w:t>
      </w:r>
      <w:r>
        <w:t>rver entfernt und im „shared.com“ vereinigt, da die Zugriffe von Server und Client immer die Selben sind.</w:t>
      </w:r>
    </w:p>
    <w:p w:rsidR="00970A27" w:rsidRDefault="00E0452C" w:rsidP="00BB44B9">
      <w:pPr>
        <w:pStyle w:val="ListParagraph"/>
        <w:numPr>
          <w:ilvl w:val="0"/>
          <w:numId w:val="27"/>
        </w:numPr>
      </w:pPr>
      <w:r>
        <w:t xml:space="preserve">„shared.domain“ wurde in </w:t>
      </w:r>
      <w:r w:rsidR="00BB44B9">
        <w:t>„</w:t>
      </w:r>
      <w:r w:rsidR="00970A27" w:rsidRPr="00BB44B9">
        <w:t>game”</w:t>
      </w:r>
      <w:r>
        <w:t>, „com“ und „resource“</w:t>
      </w:r>
      <w:r w:rsidR="00970A27" w:rsidRPr="00BB44B9">
        <w:t xml:space="preserve"> aufgeteilt. In </w:t>
      </w:r>
      <w:r w:rsidR="00BB44B9">
        <w:t>„</w:t>
      </w:r>
      <w:r w:rsidR="00970A27" w:rsidRPr="00BB44B9">
        <w:t>game” befin</w:t>
      </w:r>
      <w:r>
        <w:t>det sich das Gerüst des Spiels</w:t>
      </w:r>
      <w:r w:rsidR="00BB44B9" w:rsidRPr="00BB44B9">
        <w:t>.</w:t>
      </w:r>
    </w:p>
    <w:p w:rsidR="00BB44B9" w:rsidRDefault="00BB44B9" w:rsidP="00BB44B9">
      <w:pPr>
        <w:ind w:left="360"/>
      </w:pPr>
    </w:p>
    <w:p w:rsidR="00BB44B9" w:rsidRPr="00BB44B9" w:rsidRDefault="00BB44B9" w:rsidP="00BB44B9">
      <w:pPr>
        <w:ind w:left="360"/>
      </w:pPr>
      <w:r>
        <w:t>Genaure Beschreibungen der Sub-packages folgen.</w:t>
      </w:r>
    </w:p>
    <w:p w:rsidR="00970A27" w:rsidRPr="00BB44B9" w:rsidRDefault="00970A27" w:rsidP="00970A27">
      <w:pPr>
        <w:pStyle w:val="Caption"/>
        <w:keepNext/>
      </w:pPr>
      <w:r w:rsidRPr="00BB44B9">
        <w:lastRenderedPageBreak/>
        <w:t xml:space="preserve">Implemented </w:t>
      </w:r>
      <w:r w:rsidR="00437473">
        <w:fldChar w:fldCharType="begin"/>
      </w:r>
      <w:r w:rsidRPr="00BB44B9">
        <w:instrText xml:space="preserve"> SEQ Implemented \* ARABIC </w:instrText>
      </w:r>
      <w:r w:rsidR="00437473">
        <w:fldChar w:fldCharType="separate"/>
      </w:r>
      <w:r w:rsidR="00A21C25">
        <w:rPr>
          <w:noProof/>
        </w:rPr>
        <w:t>5</w:t>
      </w:r>
      <w:r w:rsidR="00437473">
        <w:fldChar w:fldCharType="end"/>
      </w:r>
    </w:p>
    <w:p w:rsidR="00970A27" w:rsidRPr="00970A27" w:rsidRDefault="00E0452C" w:rsidP="00970A27">
      <w:r>
        <w:rPr>
          <w:noProof/>
          <w:lang w:eastAsia="ja-JP"/>
        </w:rPr>
        <w:drawing>
          <wp:inline distT="0" distB="0" distL="0" distR="0">
            <wp:extent cx="5760720" cy="3900805"/>
            <wp:effectExtent l="19050" t="0" r="0" b="0"/>
            <wp:docPr id="2" name="Picture 1" descr="PackageDiagramRupert_13.0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Rupert_13.05.15.jpg"/>
                    <pic:cNvPicPr/>
                  </pic:nvPicPr>
                  <pic:blipFill>
                    <a:blip r:embed="rId19" cstate="print"/>
                    <a:stretch>
                      <a:fillRect/>
                    </a:stretch>
                  </pic:blipFill>
                  <pic:spPr>
                    <a:xfrm>
                      <a:off x="0" y="0"/>
                      <a:ext cx="5760720" cy="3900805"/>
                    </a:xfrm>
                    <a:prstGeom prst="rect">
                      <a:avLst/>
                    </a:prstGeom>
                  </pic:spPr>
                </pic:pic>
              </a:graphicData>
            </a:graphic>
          </wp:inline>
        </w:drawing>
      </w:r>
    </w:p>
    <w:p w:rsidR="00BB44B9" w:rsidRDefault="00BB44B9" w:rsidP="004D2CF0">
      <w:pPr>
        <w:pStyle w:val="Heading2"/>
      </w:pPr>
      <w:bookmarkStart w:id="34" w:name="_Toc420661006"/>
      <w:r>
        <w:t>client</w:t>
      </w:r>
      <w:bookmarkEnd w:id="34"/>
    </w:p>
    <w:p w:rsidR="00BB44B9" w:rsidRPr="00C953E5" w:rsidRDefault="00271BBB" w:rsidP="00BB44B9">
      <w:r>
        <w:t xml:space="preserve">Hier sollte lediglich der Einstiegspunkt in den Client (main) existieren. </w:t>
      </w:r>
      <w:r w:rsidRPr="00271BBB">
        <w:rPr>
          <w:strike/>
        </w:rPr>
        <w:t>Gegebenenfalls könnten hier Konfigurations-Files liegen.</w:t>
      </w:r>
      <w:r w:rsidR="00C953E5">
        <w:t xml:space="preserve"> Der Client darf genau einen Zugriff auf den Server machen. Dieser wird benötigt um den Server für den Host zu starten.</w:t>
      </w:r>
    </w:p>
    <w:p w:rsidR="004D2CF0" w:rsidRDefault="00BB44B9" w:rsidP="004D2CF0">
      <w:pPr>
        <w:pStyle w:val="Heading2"/>
      </w:pPr>
      <w:bookmarkStart w:id="35" w:name="_Toc420661007"/>
      <w:r>
        <w:t>client.ui</w:t>
      </w:r>
      <w:bookmarkEnd w:id="35"/>
    </w:p>
    <w:p w:rsidR="004D2CF0" w:rsidRPr="004D2CF0" w:rsidRDefault="004D2CF0" w:rsidP="004D2CF0">
      <w:r>
        <w:t>Ist vor allem für die Umsetzung der Darstellung und der Interaktion mit dem User zuständig. Die enthaltenen Files definieren das Zeichnungsverhalten und die Listener werden generiert.</w:t>
      </w:r>
    </w:p>
    <w:p w:rsidR="00F71EB1" w:rsidRDefault="00BB44B9" w:rsidP="006B4E8A">
      <w:pPr>
        <w:pStyle w:val="Heading2"/>
      </w:pPr>
      <w:bookmarkStart w:id="36" w:name="_Toc420661008"/>
      <w:r>
        <w:t>client.a</w:t>
      </w:r>
      <w:r w:rsidR="004D2CF0">
        <w:t>pplication</w:t>
      </w:r>
      <w:bookmarkEnd w:id="36"/>
    </w:p>
    <w:p w:rsidR="008B2165" w:rsidRPr="008B2165" w:rsidRDefault="00B437D1" w:rsidP="008B2165">
      <w:r>
        <w:t>Hier kommen alle Elemente hinein, welche für die Interaktion zwischen UI-Elementen zuständig sind, wie Application-</w:t>
      </w:r>
      <w:r w:rsidR="008B2165">
        <w:t>Controller.</w:t>
      </w:r>
    </w:p>
    <w:p w:rsidR="008B2165" w:rsidRPr="00BB44B9" w:rsidRDefault="00BB44B9" w:rsidP="006B4E8A">
      <w:pPr>
        <w:pStyle w:val="Heading2"/>
        <w:rPr>
          <w:strike/>
        </w:rPr>
      </w:pPr>
      <w:bookmarkStart w:id="37" w:name="_Toc420661009"/>
      <w:r>
        <w:rPr>
          <w:strike/>
        </w:rPr>
        <w:t>client.m</w:t>
      </w:r>
      <w:r w:rsidR="008B2165" w:rsidRPr="00BB44B9">
        <w:rPr>
          <w:strike/>
        </w:rPr>
        <w:t>essaging</w:t>
      </w:r>
      <w:bookmarkEnd w:id="37"/>
    </w:p>
    <w:p w:rsidR="008B2165" w:rsidRPr="00BB44B9" w:rsidRDefault="00C46B02" w:rsidP="008B2165">
      <w:pPr>
        <w:rPr>
          <w:strike/>
        </w:rPr>
      </w:pPr>
      <w:r w:rsidRPr="00BB44B9">
        <w:rPr>
          <w:strike/>
        </w:rPr>
        <w:t>Hier werden hauptsächlich Klassen anzutreffen sein, die für die Kommunikation zwischen Server und Client benötigt werden.</w:t>
      </w:r>
    </w:p>
    <w:p w:rsidR="00F71EB1" w:rsidRDefault="00BB44B9" w:rsidP="006B4E8A">
      <w:pPr>
        <w:pStyle w:val="Heading2"/>
      </w:pPr>
      <w:bookmarkStart w:id="38" w:name="_Toc420661010"/>
      <w:r>
        <w:t>client.d</w:t>
      </w:r>
      <w:r w:rsidR="008B2165">
        <w:t>omain</w:t>
      </w:r>
      <w:bookmarkEnd w:id="38"/>
    </w:p>
    <w:p w:rsidR="00D36CAB" w:rsidRPr="001E3036" w:rsidRDefault="001E3036" w:rsidP="00D36CAB">
      <w:pPr>
        <w:rPr>
          <w:strike/>
        </w:rPr>
      </w:pPr>
      <w:r w:rsidRPr="001E3036">
        <w:rPr>
          <w:strike/>
        </w:rPr>
        <w:t xml:space="preserve">Hier </w:t>
      </w:r>
      <w:r w:rsidR="00D36CAB" w:rsidRPr="001E3036">
        <w:rPr>
          <w:strike/>
        </w:rPr>
        <w:t>werden sich Klassen befinden, welche für die Darstellung benötigt werden, sowie die Lobby-Logik.</w:t>
      </w:r>
    </w:p>
    <w:p w:rsidR="006D549F" w:rsidRPr="006D549F" w:rsidRDefault="006D549F" w:rsidP="006D549F">
      <w:r>
        <w:t>Hier werden Speicherstrukturen für das UI und Logik für den Client abgelegt.</w:t>
      </w:r>
    </w:p>
    <w:p w:rsidR="00824403" w:rsidRPr="00BB44B9" w:rsidRDefault="00BB44B9" w:rsidP="00824403">
      <w:pPr>
        <w:pStyle w:val="Heading2"/>
        <w:rPr>
          <w:strike/>
        </w:rPr>
      </w:pPr>
      <w:bookmarkStart w:id="39" w:name="_Toc420661011"/>
      <w:r w:rsidRPr="00BB44B9">
        <w:rPr>
          <w:strike/>
        </w:rPr>
        <w:lastRenderedPageBreak/>
        <w:t>client.r</w:t>
      </w:r>
      <w:r w:rsidR="00824403" w:rsidRPr="00BB44B9">
        <w:rPr>
          <w:strike/>
        </w:rPr>
        <w:t>esources</w:t>
      </w:r>
      <w:bookmarkEnd w:id="39"/>
    </w:p>
    <w:p w:rsidR="00824403" w:rsidRDefault="00824403" w:rsidP="00824403">
      <w:pPr>
        <w:rPr>
          <w:strike/>
        </w:rPr>
      </w:pPr>
      <w:r w:rsidRPr="00BB44B9">
        <w:rPr>
          <w:strike/>
        </w:rPr>
        <w:t>Enthält alle Grafiken und allenfalls Konfigurations-Files</w:t>
      </w:r>
    </w:p>
    <w:p w:rsidR="00BB44B9" w:rsidRDefault="00BB44B9" w:rsidP="00BB44B9">
      <w:pPr>
        <w:pStyle w:val="Heading2"/>
      </w:pPr>
      <w:bookmarkStart w:id="40" w:name="_Toc420661012"/>
      <w:r>
        <w:t>server</w:t>
      </w:r>
      <w:bookmarkEnd w:id="40"/>
    </w:p>
    <w:p w:rsidR="00BB44B9" w:rsidRPr="00BB44B9" w:rsidRDefault="00271BBB" w:rsidP="00BB44B9">
      <w:r>
        <w:t xml:space="preserve">Hier sollte lediglich der Einstiegspunkt in den Server (main) existieren. </w:t>
      </w:r>
      <w:r w:rsidRPr="00271BBB">
        <w:rPr>
          <w:strike/>
        </w:rPr>
        <w:t>Gegebenenfalls könnten hier Konfigurations-Files liegen.</w:t>
      </w:r>
    </w:p>
    <w:p w:rsidR="00BB44B9" w:rsidRDefault="00BB44B9" w:rsidP="00BB44B9">
      <w:pPr>
        <w:pStyle w:val="Heading2"/>
      </w:pPr>
      <w:bookmarkStart w:id="41" w:name="_Toc420661013"/>
      <w:r>
        <w:t>server.domain</w:t>
      </w:r>
      <w:bookmarkEnd w:id="41"/>
    </w:p>
    <w:p w:rsidR="00D36CAB" w:rsidRPr="00D36CAB" w:rsidRDefault="00D36CAB" w:rsidP="00D36CAB">
      <w:r>
        <w:t>Hier werden Speicherstrukturen, welche der Client nicht sehen soll und Logik des Servers abgelegt.</w:t>
      </w:r>
    </w:p>
    <w:p w:rsidR="00824403" w:rsidRPr="00BB44B9" w:rsidRDefault="00BB44B9" w:rsidP="00824403">
      <w:pPr>
        <w:pStyle w:val="Heading2"/>
        <w:rPr>
          <w:strike/>
        </w:rPr>
      </w:pPr>
      <w:bookmarkStart w:id="42" w:name="_Toc420661014"/>
      <w:r w:rsidRPr="00BB44B9">
        <w:rPr>
          <w:strike/>
        </w:rPr>
        <w:t>shared.</w:t>
      </w:r>
      <w:r w:rsidR="00824403" w:rsidRPr="00BB44B9">
        <w:rPr>
          <w:strike/>
        </w:rPr>
        <w:t>JMS</w:t>
      </w:r>
      <w:bookmarkEnd w:id="42"/>
    </w:p>
    <w:p w:rsidR="00824403" w:rsidRDefault="00824403" w:rsidP="00824403">
      <w:pPr>
        <w:rPr>
          <w:strike/>
        </w:rPr>
      </w:pPr>
      <w:r w:rsidRPr="00BB44B9">
        <w:rPr>
          <w:strike/>
        </w:rPr>
        <w:t>Ist das Adapter-Pattern für JMS.</w:t>
      </w:r>
    </w:p>
    <w:p w:rsidR="00BB44B9" w:rsidRDefault="00BB44B9" w:rsidP="00BB44B9">
      <w:pPr>
        <w:pStyle w:val="Heading2"/>
      </w:pPr>
      <w:bookmarkStart w:id="43" w:name="_Toc420661015"/>
      <w:r>
        <w:t>shared.com</w:t>
      </w:r>
      <w:bookmarkEnd w:id="43"/>
    </w:p>
    <w:p w:rsidR="00BB44B9" w:rsidRDefault="00E0452C" w:rsidP="00BB44B9">
      <w:r>
        <w:t>Hier liegen</w:t>
      </w:r>
      <w:r w:rsidR="00B46D89">
        <w:t xml:space="preserve"> Klassen,</w:t>
      </w:r>
      <w:r>
        <w:t xml:space="preserve"> welche vom JMS benötigt werden oder zur Kommunikation zwischen Server und Client benötigt werden.</w:t>
      </w:r>
    </w:p>
    <w:p w:rsidR="00BB44B9" w:rsidRPr="00E0452C" w:rsidRDefault="00BB44B9" w:rsidP="00BB44B9">
      <w:pPr>
        <w:pStyle w:val="Heading2"/>
        <w:rPr>
          <w:strike/>
        </w:rPr>
      </w:pPr>
      <w:bookmarkStart w:id="44" w:name="_Toc420661016"/>
      <w:r w:rsidRPr="00E0452C">
        <w:rPr>
          <w:strike/>
        </w:rPr>
        <w:t>shared.domain</w:t>
      </w:r>
      <w:bookmarkEnd w:id="44"/>
    </w:p>
    <w:p w:rsidR="00BB44B9" w:rsidRPr="00E0452C" w:rsidRDefault="00D36CAB" w:rsidP="00BB44B9">
      <w:pPr>
        <w:rPr>
          <w:strike/>
        </w:rPr>
      </w:pPr>
      <w:r w:rsidRPr="00E0452C">
        <w:rPr>
          <w:strike/>
        </w:rPr>
        <w:t>Hier werden primär übertragbare Speicherstrukturen zum Datenaustausch zwischen Client und Server abgelegt.</w:t>
      </w:r>
    </w:p>
    <w:p w:rsidR="00BB44B9" w:rsidRDefault="00BB44B9" w:rsidP="00BB44B9">
      <w:pPr>
        <w:pStyle w:val="Heading2"/>
      </w:pPr>
      <w:bookmarkStart w:id="45" w:name="_Toc420661017"/>
      <w:r>
        <w:t>shared.game</w:t>
      </w:r>
      <w:bookmarkEnd w:id="45"/>
    </w:p>
    <w:p w:rsidR="00BB44B9" w:rsidRDefault="00D36CAB" w:rsidP="00BB44B9">
      <w:r>
        <w:t>Dieses Paket beinhaltet die gesamte Spielstruktur, die dem Client und dem Server bekannt sein sollten.</w:t>
      </w:r>
    </w:p>
    <w:p w:rsidR="00BB44B9" w:rsidRDefault="00BB44B9" w:rsidP="00BB44B9">
      <w:pPr>
        <w:pStyle w:val="Heading2"/>
      </w:pPr>
      <w:bookmarkStart w:id="46" w:name="_Toc420661018"/>
      <w:r>
        <w:t>shared.resource</w:t>
      </w:r>
      <w:bookmarkEnd w:id="46"/>
    </w:p>
    <w:p w:rsidR="00BB44B9" w:rsidRPr="00BB44B9" w:rsidRDefault="00B46D89" w:rsidP="00BB44B9">
      <w:r>
        <w:t>Hier befinden sich Klassen, die Zugriff auf im Projekt abgelegte Bilder benötigen und im Projekt benötigte Klassen und Enums welche keine weitere Logik anbieten.</w:t>
      </w:r>
    </w:p>
    <w:p w:rsidR="007043A3" w:rsidRDefault="007043A3">
      <w:bookmarkStart w:id="47" w:name="_Toc94972245"/>
      <w:r w:rsidRPr="007070BF">
        <w:br w:type="page"/>
      </w:r>
    </w:p>
    <w:p w:rsidR="00946C0D" w:rsidRDefault="00946C0D" w:rsidP="00A21C25">
      <w:pPr>
        <w:pStyle w:val="Heading1"/>
      </w:pPr>
      <w:bookmarkStart w:id="48" w:name="_Toc420661019"/>
      <w:bookmarkStart w:id="49" w:name="_Toc94972246"/>
      <w:bookmarkEnd w:id="47"/>
      <w:r>
        <w:lastRenderedPageBreak/>
        <w:t>Klassendiagramm</w:t>
      </w:r>
      <w:bookmarkEnd w:id="48"/>
    </w:p>
    <w:p w:rsidR="004F4B04" w:rsidRDefault="004F4B04" w:rsidP="00E67522">
      <w:r>
        <w:t xml:space="preserve">Die Klassendiagramme werden mit dem eclipse Plugin </w:t>
      </w:r>
      <w:r w:rsidRPr="004F4B04">
        <w:t>ObjectAid</w:t>
      </w:r>
      <w:r>
        <w:t xml:space="preserve"> (</w:t>
      </w:r>
      <w:hyperlink r:id="rId20" w:history="1">
        <w:r w:rsidRPr="004F4B04">
          <w:rPr>
            <w:rStyle w:val="Hyperlink"/>
          </w:rPr>
          <w:t>http://www.objectaid.net/update</w:t>
        </w:r>
      </w:hyperlink>
      <w:r>
        <w:t>) erstellt. Um die Übersicht zu bewahren sind die Diagramme als .jpg abgelegt.</w:t>
      </w:r>
    </w:p>
    <w:p w:rsidR="004F4B04" w:rsidRDefault="004F4B04" w:rsidP="00E67522"/>
    <w:p w:rsidR="004F4B04" w:rsidRDefault="008929A2" w:rsidP="00E67522">
      <w:r>
        <w:t>Sub Packages werden bis zum p</w:t>
      </w:r>
      <w:r w:rsidR="004F4B04">
        <w:t>ackage-Scope visualisiert.</w:t>
      </w:r>
    </w:p>
    <w:p w:rsidR="008929A2" w:rsidRDefault="008929A2" w:rsidP="00E67522">
      <w:r>
        <w:t>Main Packages werden nur im public-Scope visualisiert.</w:t>
      </w:r>
    </w:p>
    <w:p w:rsidR="008929A2" w:rsidRDefault="008929A2" w:rsidP="008929A2">
      <w:pPr>
        <w:pStyle w:val="Heading2"/>
      </w:pPr>
      <w:r>
        <w:t>client</w:t>
      </w:r>
    </w:p>
    <w:p w:rsidR="008929A2" w:rsidRPr="008929A2" w:rsidRDefault="008929A2" w:rsidP="008929A2">
      <w:hyperlink r:id="rId21" w:history="1">
        <w:r>
          <w:rPr>
            <w:rStyle w:val="Hyperlink"/>
          </w:rPr>
          <w:t>classdiagram_client.jpg</w:t>
        </w:r>
      </w:hyperlink>
    </w:p>
    <w:p w:rsidR="008929A2" w:rsidRDefault="008929A2" w:rsidP="008929A2">
      <w:pPr>
        <w:pStyle w:val="Heading2"/>
      </w:pPr>
      <w:r>
        <w:t>client.ui</w:t>
      </w:r>
    </w:p>
    <w:p w:rsidR="008929A2" w:rsidRPr="008929A2" w:rsidRDefault="008929A2" w:rsidP="008929A2">
      <w:hyperlink r:id="rId22" w:history="1">
        <w:r w:rsidRPr="008929A2">
          <w:rPr>
            <w:rStyle w:val="Hyperlink"/>
          </w:rPr>
          <w:t>classdiagram_client_ui.jpg</w:t>
        </w:r>
      </w:hyperlink>
    </w:p>
    <w:p w:rsidR="008929A2" w:rsidRDefault="008929A2" w:rsidP="008929A2">
      <w:pPr>
        <w:pStyle w:val="Heading2"/>
      </w:pPr>
      <w:r>
        <w:t>client.application</w:t>
      </w:r>
    </w:p>
    <w:p w:rsidR="008929A2" w:rsidRPr="008929A2" w:rsidRDefault="008929A2" w:rsidP="008929A2">
      <w:hyperlink r:id="rId23" w:history="1">
        <w:r w:rsidRPr="008929A2">
          <w:rPr>
            <w:rStyle w:val="Hyperlink"/>
          </w:rPr>
          <w:t>classdiagram_client_application.jpg</w:t>
        </w:r>
      </w:hyperlink>
    </w:p>
    <w:p w:rsidR="008929A2" w:rsidRDefault="008929A2" w:rsidP="008929A2">
      <w:pPr>
        <w:pStyle w:val="Heading2"/>
      </w:pPr>
      <w:r>
        <w:t>client.domain</w:t>
      </w:r>
    </w:p>
    <w:p w:rsidR="008929A2" w:rsidRPr="008929A2" w:rsidRDefault="008929A2" w:rsidP="008929A2">
      <w:hyperlink r:id="rId24" w:history="1">
        <w:r w:rsidRPr="008929A2">
          <w:rPr>
            <w:rStyle w:val="Hyperlink"/>
          </w:rPr>
          <w:t>classdiagram_client_domain.jpg</w:t>
        </w:r>
      </w:hyperlink>
    </w:p>
    <w:p w:rsidR="008929A2" w:rsidRDefault="008929A2" w:rsidP="008929A2">
      <w:pPr>
        <w:pStyle w:val="Heading2"/>
      </w:pPr>
      <w:r>
        <w:t>server</w:t>
      </w:r>
    </w:p>
    <w:p w:rsidR="008929A2" w:rsidRPr="008929A2" w:rsidRDefault="008929A2" w:rsidP="008929A2">
      <w:hyperlink r:id="rId25" w:history="1">
        <w:r w:rsidRPr="008929A2">
          <w:rPr>
            <w:rStyle w:val="Hyperlink"/>
          </w:rPr>
          <w:t>classdiagram_server.jpg</w:t>
        </w:r>
      </w:hyperlink>
    </w:p>
    <w:p w:rsidR="008929A2" w:rsidRDefault="008929A2" w:rsidP="008929A2">
      <w:pPr>
        <w:pStyle w:val="Heading2"/>
      </w:pPr>
      <w:r>
        <w:t>server.domain</w:t>
      </w:r>
    </w:p>
    <w:p w:rsidR="008929A2" w:rsidRPr="008929A2" w:rsidRDefault="00470A34" w:rsidP="008929A2">
      <w:hyperlink r:id="rId26" w:history="1">
        <w:r w:rsidR="008929A2" w:rsidRPr="00470A34">
          <w:rPr>
            <w:rStyle w:val="Hyperlink"/>
          </w:rPr>
          <w:t>classdiagram_server_domain.jpg</w:t>
        </w:r>
      </w:hyperlink>
    </w:p>
    <w:p w:rsidR="008929A2" w:rsidRDefault="008929A2" w:rsidP="008929A2">
      <w:pPr>
        <w:pStyle w:val="Heading2"/>
      </w:pPr>
      <w:r>
        <w:t>shared.com</w:t>
      </w:r>
    </w:p>
    <w:p w:rsidR="008929A2" w:rsidRPr="008929A2" w:rsidRDefault="00470A34" w:rsidP="00470A34">
      <w:pPr>
        <w:jc w:val="both"/>
      </w:pPr>
      <w:hyperlink r:id="rId27" w:history="1">
        <w:r w:rsidR="008929A2" w:rsidRPr="00470A34">
          <w:rPr>
            <w:rStyle w:val="Hyperlink"/>
          </w:rPr>
          <w:t>classdiagram_shared_com.jpg</w:t>
        </w:r>
      </w:hyperlink>
    </w:p>
    <w:p w:rsidR="008929A2" w:rsidRDefault="008929A2" w:rsidP="008929A2">
      <w:pPr>
        <w:pStyle w:val="Heading2"/>
      </w:pPr>
      <w:r>
        <w:t>shared.game</w:t>
      </w:r>
    </w:p>
    <w:p w:rsidR="008929A2" w:rsidRPr="008929A2" w:rsidRDefault="00470A34" w:rsidP="008929A2">
      <w:hyperlink r:id="rId28" w:history="1">
        <w:r w:rsidR="008929A2" w:rsidRPr="00470A34">
          <w:rPr>
            <w:rStyle w:val="Hyperlink"/>
          </w:rPr>
          <w:t>classdiagram_shared_game.jpg</w:t>
        </w:r>
      </w:hyperlink>
    </w:p>
    <w:p w:rsidR="008929A2" w:rsidRDefault="008929A2" w:rsidP="008929A2">
      <w:pPr>
        <w:pStyle w:val="Heading2"/>
      </w:pPr>
      <w:r>
        <w:t>shared.resource</w:t>
      </w:r>
    </w:p>
    <w:p w:rsidR="008929A2" w:rsidRPr="008929A2" w:rsidRDefault="00470A34" w:rsidP="008929A2">
      <w:hyperlink r:id="rId29" w:history="1">
        <w:r w:rsidR="008929A2" w:rsidRPr="00470A34">
          <w:rPr>
            <w:rStyle w:val="Hyperlink"/>
          </w:rPr>
          <w:t>classdiagram_shared_resource.jpg</w:t>
        </w:r>
      </w:hyperlink>
    </w:p>
    <w:p w:rsidR="004F4B04" w:rsidRDefault="004F4B04">
      <w:r>
        <w:br w:type="page"/>
      </w:r>
    </w:p>
    <w:p w:rsidR="00A21C25" w:rsidRPr="00A21C25" w:rsidRDefault="00200F0A" w:rsidP="00A21C25">
      <w:pPr>
        <w:pStyle w:val="Heading1"/>
      </w:pPr>
      <w:bookmarkStart w:id="50" w:name="_Toc420661020"/>
      <w:r>
        <w:lastRenderedPageBreak/>
        <w:t>Deployment</w:t>
      </w:r>
      <w:bookmarkEnd w:id="50"/>
    </w:p>
    <w:p w:rsidR="00A21C25" w:rsidRPr="00A21C25" w:rsidRDefault="00A21C25" w:rsidP="00A21C25">
      <w:pPr>
        <w:pStyle w:val="Caption"/>
        <w:keepNext/>
        <w:rPr>
          <w:lang w:val="en-US"/>
        </w:rPr>
      </w:pPr>
      <w:r w:rsidRPr="00A21C25">
        <w:rPr>
          <w:lang w:val="en-US"/>
        </w:rPr>
        <w:t xml:space="preserve">Implemented </w:t>
      </w:r>
      <w:r w:rsidR="00437473">
        <w:fldChar w:fldCharType="begin"/>
      </w:r>
      <w:r w:rsidRPr="00A21C25">
        <w:rPr>
          <w:lang w:val="en-US"/>
        </w:rPr>
        <w:instrText xml:space="preserve"> SEQ Implemented \* ARABIC </w:instrText>
      </w:r>
      <w:r w:rsidR="00437473">
        <w:fldChar w:fldCharType="separate"/>
      </w:r>
      <w:r w:rsidRPr="00A21C25">
        <w:rPr>
          <w:noProof/>
          <w:lang w:val="en-US"/>
        </w:rPr>
        <w:t>6</w:t>
      </w:r>
      <w:r w:rsidR="00437473">
        <w:fldChar w:fldCharType="end"/>
      </w:r>
    </w:p>
    <w:p w:rsidR="001D1C5C" w:rsidRDefault="001D1C5C" w:rsidP="00200F0A">
      <w:r>
        <w:rPr>
          <w:noProof/>
          <w:lang w:eastAsia="ja-JP"/>
        </w:rPr>
        <w:drawing>
          <wp:inline distT="0" distB="0" distL="0" distR="0">
            <wp:extent cx="6263701" cy="3832860"/>
            <wp:effectExtent l="0" t="0" r="3810" b="0"/>
            <wp:docPr id="3" name="Grafik 3" descr="C:\Users\DominicIs\Desktop\Studium\Skripte\Semester 4\SE2 Projekt\Projekt\Architektur\DeploymentDiagramRu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Desktop\Studium\Skripte\Semester 4\SE2 Projekt\Projekt\Architektur\DeploymentDiagramRupert.jp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63701" cy="3832860"/>
                    </a:xfrm>
                    <a:prstGeom prst="rect">
                      <a:avLst/>
                    </a:prstGeom>
                    <a:noFill/>
                    <a:ln>
                      <a:noFill/>
                    </a:ln>
                  </pic:spPr>
                </pic:pic>
              </a:graphicData>
            </a:graphic>
          </wp:inline>
        </w:drawing>
      </w:r>
    </w:p>
    <w:p w:rsidR="00A21C25" w:rsidRDefault="00946C0D" w:rsidP="00200F0A">
      <w:r>
        <w:t>So sieht das Diagramm im laufenden Betrieb aus.</w:t>
      </w:r>
    </w:p>
    <w:p w:rsidR="00946C0D" w:rsidRDefault="00946C0D" w:rsidP="00200F0A">
      <w:r>
        <w:t>Das JAR-File selber respektive der Client wird jedoch immer zusammen mit dem Server ausgeliefert, damit jeder Client auch ein Spiel hosten kann (siehe Diagramm -&gt; Hostcomputer).</w:t>
      </w:r>
    </w:p>
    <w:p w:rsidR="00200F0A" w:rsidRDefault="00200F0A">
      <w:r>
        <w:br w:type="page"/>
      </w:r>
    </w:p>
    <w:p w:rsidR="00014BCC" w:rsidRPr="009A6970" w:rsidRDefault="00014BCC" w:rsidP="00014BCC">
      <w:pPr>
        <w:pStyle w:val="Heading1"/>
      </w:pPr>
      <w:bookmarkStart w:id="51" w:name="_Toc420661021"/>
      <w:r>
        <w:lastRenderedPageBreak/>
        <w:t>Datenspeicherung</w:t>
      </w:r>
      <w:bookmarkEnd w:id="49"/>
      <w:bookmarkEnd w:id="51"/>
    </w:p>
    <w:p w:rsidR="00946C0D" w:rsidRPr="00946C0D" w:rsidRDefault="00E73EF8" w:rsidP="00014BCC">
      <w:r>
        <w:t xml:space="preserve">Von den Spielen selbst werden keine Daten gespeichert. Die einzigen Daten die gespeichert werden sind permanente Daten wie Grafiken. </w:t>
      </w:r>
      <w:r w:rsidRPr="00946C0D">
        <w:rPr>
          <w:strike/>
        </w:rPr>
        <w:t>Diese werden direkt mit dem Programm mitkompiliert und liegen somit zusammen mit dem Code als Binärdatei im .jar File.</w:t>
      </w:r>
      <w:r w:rsidR="00946C0D">
        <w:t xml:space="preserve"> Sie befinden sich im JAR-File und werden als Resource im Projekt eingebunden. Es ist somit möglich, die Bilder bei jedem Client seperat anzupassen und zu ändern.</w:t>
      </w:r>
    </w:p>
    <w:p w:rsidR="007043A3" w:rsidRDefault="007043A3">
      <w:bookmarkStart w:id="52" w:name="_Toc94972247"/>
      <w:r>
        <w:br w:type="page"/>
      </w:r>
    </w:p>
    <w:p w:rsidR="00014BCC" w:rsidRDefault="00014BCC" w:rsidP="00014BCC">
      <w:pPr>
        <w:pStyle w:val="Heading1"/>
      </w:pPr>
      <w:bookmarkStart w:id="53" w:name="_Toc420661022"/>
      <w:r>
        <w:lastRenderedPageBreak/>
        <w:t>Grössen und Leistung</w:t>
      </w:r>
      <w:bookmarkEnd w:id="52"/>
      <w:bookmarkEnd w:id="53"/>
    </w:p>
    <w:p w:rsidR="00E73EF8" w:rsidRDefault="009A6970" w:rsidP="00014BCC">
      <w:r>
        <w:t>Die Architektur kann theoretisch eine beliebige Anzahl Clients verwalten</w:t>
      </w:r>
      <w:r w:rsidR="00946C0D">
        <w:t>. A</w:t>
      </w:r>
      <w:r>
        <w:t xml:space="preserve">llerdings </w:t>
      </w:r>
      <w:r w:rsidR="00946C0D">
        <w:t>wird</w:t>
      </w:r>
      <w:r w:rsidR="00721AE8">
        <w:t xml:space="preserve"> im Zuge dieses Projekts die Anzahl User auf </w:t>
      </w:r>
      <w:r>
        <w:t xml:space="preserve">Zwei </w:t>
      </w:r>
      <w:r w:rsidR="00721AE8">
        <w:t>Anwender</w:t>
      </w:r>
      <w:r>
        <w:t xml:space="preserve"> pro Partie/Server Begrenzt</w:t>
      </w:r>
      <w:r w:rsidR="00946C0D">
        <w:t>.</w:t>
      </w:r>
    </w:p>
    <w:p w:rsidR="00946C0D" w:rsidRDefault="00946C0D" w:rsidP="00014BCC"/>
    <w:p w:rsidR="00946C0D" w:rsidRPr="004821AE" w:rsidRDefault="00946C0D" w:rsidP="00014BCC">
      <w:r>
        <w:t>Die Architektur benötigt in der ausgelieferten Version noch einige kleinere Anpassungen um effektiv mehr als zwei Spieler zu unterstützen.</w:t>
      </w:r>
    </w:p>
    <w:sectPr w:rsidR="00946C0D" w:rsidRPr="004821AE" w:rsidSect="0087172F">
      <w:headerReference w:type="even" r:id="rId31"/>
      <w:headerReference w:type="default" r:id="rId32"/>
      <w:footerReference w:type="even" r:id="rId33"/>
      <w:footerReference w:type="default" r:id="rId34"/>
      <w:headerReference w:type="first" r:id="rId35"/>
      <w:footerReference w:type="first" r:id="rId36"/>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374" w:rsidRDefault="00112374" w:rsidP="00C35BC8">
      <w:r>
        <w:separator/>
      </w:r>
    </w:p>
  </w:endnote>
  <w:endnote w:type="continuationSeparator" w:id="0">
    <w:p w:rsidR="00112374" w:rsidRDefault="00112374" w:rsidP="00C35B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B04" w:rsidRDefault="004F4B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B04" w:rsidRPr="00FD5087" w:rsidRDefault="004F4B04" w:rsidP="007D324D">
    <w:pPr>
      <w:pStyle w:val="Footer"/>
      <w:tabs>
        <w:tab w:val="clear" w:pos="4536"/>
        <w:tab w:val="center" w:pos="6237"/>
      </w:tabs>
      <w:rPr>
        <w:color w:val="808080" w:themeColor="background1" w:themeShade="80"/>
      </w:rPr>
    </w:pPr>
    <w:r w:rsidRPr="00FD5087">
      <w:rPr>
        <w:color w:val="808080" w:themeColor="background1" w:themeShade="80"/>
      </w:rPr>
      <w:t xml:space="preserve">Dokument: </w:t>
    </w:r>
    <w:fldSimple w:instr=" FILENAME   \* MERGEFORMAT ">
      <w:r w:rsidRPr="007D324D">
        <w:rPr>
          <w:color w:val="808080" w:themeColor="background1" w:themeShade="80"/>
        </w:rPr>
        <w:t>SoftwareArchitekturDokument</w:t>
      </w:r>
      <w:r w:rsidRPr="00522006">
        <w:rPr>
          <w:color w:val="808080" w:themeColor="background1" w:themeShade="80"/>
        </w:rPr>
        <w:t>.docx</w:t>
      </w:r>
    </w:fldSimple>
    <w:r w:rsidRPr="00FD5087">
      <w:rPr>
        <w:color w:val="808080" w:themeColor="background1" w:themeShade="80"/>
      </w:rPr>
      <w:tab/>
      <w:t>Version:</w:t>
    </w:r>
    <w:r>
      <w:rPr>
        <w:color w:val="808080" w:themeColor="background1" w:themeShade="80"/>
      </w:rPr>
      <w:t xml:space="preserve"> 2.2</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Pr>
        <w:noProof/>
        <w:color w:val="808080" w:themeColor="background1" w:themeShade="80"/>
      </w:rPr>
      <w:t>29.05.2015</w:t>
    </w:r>
    <w:r>
      <w:rPr>
        <w:color w:val="808080" w:themeColor="background1" w:themeShade="8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B04" w:rsidRDefault="004F4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374" w:rsidRDefault="00112374" w:rsidP="00C35BC8">
      <w:r>
        <w:separator/>
      </w:r>
    </w:p>
  </w:footnote>
  <w:footnote w:type="continuationSeparator" w:id="0">
    <w:p w:rsidR="00112374" w:rsidRDefault="00112374" w:rsidP="00C35B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B04" w:rsidRDefault="004F4B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09" w:type="dxa"/>
      <w:tblBorders>
        <w:bottom w:val="single" w:sz="6" w:space="0" w:color="A6A6A6" w:themeColor="background1" w:themeShade="A6"/>
      </w:tblBorders>
      <w:tblLayout w:type="fixed"/>
      <w:tblCellMar>
        <w:left w:w="70" w:type="dxa"/>
        <w:right w:w="70" w:type="dxa"/>
      </w:tblCellMar>
      <w:tblLook w:val="0000"/>
    </w:tblPr>
    <w:tblGrid>
      <w:gridCol w:w="2055"/>
      <w:gridCol w:w="5812"/>
      <w:gridCol w:w="1842"/>
    </w:tblGrid>
    <w:tr w:rsidR="004F4B04" w:rsidRPr="002E1CF7" w:rsidTr="00E44E4F">
      <w:trPr>
        <w:cantSplit/>
      </w:trPr>
      <w:tc>
        <w:tcPr>
          <w:tcW w:w="2055" w:type="dxa"/>
        </w:tcPr>
        <w:p w:rsidR="004F4B04" w:rsidRPr="002E1CF7" w:rsidRDefault="004F4B04" w:rsidP="00D03D22">
          <w:pPr>
            <w:rPr>
              <w:color w:val="808080" w:themeColor="background1" w:themeShade="80"/>
              <w:sz w:val="52"/>
            </w:rPr>
          </w:pPr>
          <w:r>
            <w:rPr>
              <w:noProof/>
              <w:color w:val="808080" w:themeColor="background1" w:themeShade="80"/>
              <w:lang w:eastAsia="ja-JP"/>
            </w:rPr>
            <w:drawing>
              <wp:inline distT="0" distB="0" distL="0" distR="0">
                <wp:extent cx="518160" cy="455170"/>
                <wp:effectExtent l="0" t="0" r="0" b="2540"/>
                <wp:docPr id="4" name="Grafik 4" descr="C:\Users\DominicIs\Desktop\Studium\Skripte\Semester 4\SE2 Projekt\Projekt\Logo Ru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Desktop\Studium\Skripte\Semester 4\SE2 Projekt\Projekt\Logo Rupert.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388" cy="460641"/>
                        </a:xfrm>
                        <a:prstGeom prst="rect">
                          <a:avLst/>
                        </a:prstGeom>
                        <a:noFill/>
                        <a:ln>
                          <a:noFill/>
                        </a:ln>
                      </pic:spPr>
                    </pic:pic>
                  </a:graphicData>
                </a:graphic>
              </wp:inline>
            </w:drawing>
          </w:r>
        </w:p>
      </w:tc>
      <w:tc>
        <w:tcPr>
          <w:tcW w:w="5812" w:type="dxa"/>
        </w:tcPr>
        <w:p w:rsidR="004F4B04" w:rsidRPr="002E1CF7" w:rsidRDefault="004F4B04" w:rsidP="00D03D22">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p>
        <w:p w:rsidR="004F4B04" w:rsidRPr="002E1CF7" w:rsidRDefault="004F4B04" w:rsidP="00913C0C">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Rupert</w:t>
          </w:r>
        </w:p>
      </w:tc>
      <w:tc>
        <w:tcPr>
          <w:tcW w:w="1842" w:type="dxa"/>
        </w:tcPr>
        <w:sdt>
          <w:sdtPr>
            <w:rPr>
              <w:color w:val="808080" w:themeColor="background1" w:themeShade="80"/>
              <w:lang w:val="de-DE"/>
            </w:rPr>
            <w:id w:val="95909000"/>
            <w:docPartObj>
              <w:docPartGallery w:val="Page Numbers (Top of Page)"/>
              <w:docPartUnique/>
            </w:docPartObj>
          </w:sdtPr>
          <w:sdtContent>
            <w:p w:rsidR="004F4B04" w:rsidRPr="002E1CF7" w:rsidRDefault="004F4B04">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470A34">
                <w:rPr>
                  <w:noProof/>
                  <w:color w:val="808080" w:themeColor="background1" w:themeShade="80"/>
                  <w:lang w:val="de-DE"/>
                </w:rPr>
                <w:t>17</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470A34">
                <w:rPr>
                  <w:noProof/>
                  <w:color w:val="808080" w:themeColor="background1" w:themeShade="80"/>
                  <w:lang w:val="de-DE"/>
                </w:rPr>
                <w:t>20</w:t>
              </w:r>
              <w:r w:rsidRPr="002E1CF7">
                <w:rPr>
                  <w:color w:val="808080" w:themeColor="background1" w:themeShade="80"/>
                  <w:lang w:val="de-DE"/>
                </w:rPr>
                <w:fldChar w:fldCharType="end"/>
              </w:r>
            </w:p>
          </w:sdtContent>
        </w:sdt>
        <w:p w:rsidR="004F4B04" w:rsidRPr="002E1CF7" w:rsidRDefault="004F4B04" w:rsidP="00D03D22">
          <w:pPr>
            <w:rPr>
              <w:color w:val="808080" w:themeColor="background1" w:themeShade="80"/>
            </w:rPr>
          </w:pPr>
        </w:p>
      </w:tc>
    </w:tr>
  </w:tbl>
  <w:p w:rsidR="004F4B04" w:rsidRDefault="004F4B04" w:rsidP="00353B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B04" w:rsidRDefault="004F4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3">
    <w:nsid w:val="3C14025B"/>
    <w:multiLevelType w:val="hybridMultilevel"/>
    <w:tmpl w:val="36FCC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99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2"/>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hdrShapeDefaults>
    <o:shapedefaults v:ext="edit" spidmax="32770">
      <o:colormenu v:ext="edit" strokecolor="#c00000"/>
    </o:shapedefaults>
  </w:hdrShapeDefaults>
  <w:footnotePr>
    <w:footnote w:id="-1"/>
    <w:footnote w:id="0"/>
  </w:footnotePr>
  <w:endnotePr>
    <w:endnote w:id="-1"/>
    <w:endnote w:id="0"/>
  </w:endnotePr>
  <w:compat/>
  <w:rsids>
    <w:rsidRoot w:val="00033B03"/>
    <w:rsid w:val="000117B0"/>
    <w:rsid w:val="000137CD"/>
    <w:rsid w:val="00014BCC"/>
    <w:rsid w:val="00023E8C"/>
    <w:rsid w:val="00033B03"/>
    <w:rsid w:val="000662D4"/>
    <w:rsid w:val="00073025"/>
    <w:rsid w:val="00092317"/>
    <w:rsid w:val="000C1E68"/>
    <w:rsid w:val="000D5AC1"/>
    <w:rsid w:val="000F5A9C"/>
    <w:rsid w:val="00112374"/>
    <w:rsid w:val="00122C3F"/>
    <w:rsid w:val="001247F6"/>
    <w:rsid w:val="00151020"/>
    <w:rsid w:val="00171486"/>
    <w:rsid w:val="001759D8"/>
    <w:rsid w:val="001B5DD4"/>
    <w:rsid w:val="001C1B11"/>
    <w:rsid w:val="001D1C5C"/>
    <w:rsid w:val="001E0DA6"/>
    <w:rsid w:val="001E3036"/>
    <w:rsid w:val="001F7930"/>
    <w:rsid w:val="00200F0A"/>
    <w:rsid w:val="00212AA8"/>
    <w:rsid w:val="002210C1"/>
    <w:rsid w:val="0026379E"/>
    <w:rsid w:val="0026592D"/>
    <w:rsid w:val="00271BBB"/>
    <w:rsid w:val="002956EC"/>
    <w:rsid w:val="002B2096"/>
    <w:rsid w:val="002B254C"/>
    <w:rsid w:val="002C42AE"/>
    <w:rsid w:val="002E1CF7"/>
    <w:rsid w:val="00311BDF"/>
    <w:rsid w:val="003479CB"/>
    <w:rsid w:val="00353B45"/>
    <w:rsid w:val="00371561"/>
    <w:rsid w:val="003865CF"/>
    <w:rsid w:val="00387D7C"/>
    <w:rsid w:val="003B4990"/>
    <w:rsid w:val="003D70BE"/>
    <w:rsid w:val="00422342"/>
    <w:rsid w:val="004227C4"/>
    <w:rsid w:val="0042505B"/>
    <w:rsid w:val="00430BC8"/>
    <w:rsid w:val="00431595"/>
    <w:rsid w:val="00437473"/>
    <w:rsid w:val="00456F9C"/>
    <w:rsid w:val="00470A34"/>
    <w:rsid w:val="00474AE3"/>
    <w:rsid w:val="004821AE"/>
    <w:rsid w:val="004D2CF0"/>
    <w:rsid w:val="004D4498"/>
    <w:rsid w:val="004E55B3"/>
    <w:rsid w:val="004F3746"/>
    <w:rsid w:val="004F4B04"/>
    <w:rsid w:val="00515DBE"/>
    <w:rsid w:val="00520DE0"/>
    <w:rsid w:val="00522006"/>
    <w:rsid w:val="00562664"/>
    <w:rsid w:val="00572302"/>
    <w:rsid w:val="00575D08"/>
    <w:rsid w:val="00576382"/>
    <w:rsid w:val="00577005"/>
    <w:rsid w:val="00577610"/>
    <w:rsid w:val="005B3BDA"/>
    <w:rsid w:val="005C1C8D"/>
    <w:rsid w:val="005D36E2"/>
    <w:rsid w:val="005E5344"/>
    <w:rsid w:val="005E7E2E"/>
    <w:rsid w:val="005F4FE4"/>
    <w:rsid w:val="00622CBF"/>
    <w:rsid w:val="00626669"/>
    <w:rsid w:val="0063243F"/>
    <w:rsid w:val="00653D2B"/>
    <w:rsid w:val="006572A1"/>
    <w:rsid w:val="00666C4E"/>
    <w:rsid w:val="00684DFF"/>
    <w:rsid w:val="006864A4"/>
    <w:rsid w:val="006A1470"/>
    <w:rsid w:val="006B4E8A"/>
    <w:rsid w:val="006C0522"/>
    <w:rsid w:val="006C0BBC"/>
    <w:rsid w:val="006D549F"/>
    <w:rsid w:val="006E0E3F"/>
    <w:rsid w:val="006F6306"/>
    <w:rsid w:val="007043A3"/>
    <w:rsid w:val="007070BF"/>
    <w:rsid w:val="00711709"/>
    <w:rsid w:val="00721AE8"/>
    <w:rsid w:val="00726C48"/>
    <w:rsid w:val="00734909"/>
    <w:rsid w:val="007A6779"/>
    <w:rsid w:val="007C6C25"/>
    <w:rsid w:val="007D324D"/>
    <w:rsid w:val="007D5797"/>
    <w:rsid w:val="007F58DA"/>
    <w:rsid w:val="007F7A43"/>
    <w:rsid w:val="00824403"/>
    <w:rsid w:val="00841245"/>
    <w:rsid w:val="008425C3"/>
    <w:rsid w:val="00852E65"/>
    <w:rsid w:val="0087172F"/>
    <w:rsid w:val="008804AF"/>
    <w:rsid w:val="008929A2"/>
    <w:rsid w:val="008931B4"/>
    <w:rsid w:val="008A32AB"/>
    <w:rsid w:val="008B1F06"/>
    <w:rsid w:val="008B2165"/>
    <w:rsid w:val="008B3713"/>
    <w:rsid w:val="008E32CD"/>
    <w:rsid w:val="008E5CD9"/>
    <w:rsid w:val="008F2146"/>
    <w:rsid w:val="00913C0C"/>
    <w:rsid w:val="009234C2"/>
    <w:rsid w:val="00926D0C"/>
    <w:rsid w:val="00930CB8"/>
    <w:rsid w:val="00936DAD"/>
    <w:rsid w:val="00946C0D"/>
    <w:rsid w:val="00950D08"/>
    <w:rsid w:val="00970A27"/>
    <w:rsid w:val="009739CC"/>
    <w:rsid w:val="009A6970"/>
    <w:rsid w:val="009B5698"/>
    <w:rsid w:val="009D53B0"/>
    <w:rsid w:val="009E530D"/>
    <w:rsid w:val="00A051B9"/>
    <w:rsid w:val="00A1025E"/>
    <w:rsid w:val="00A13DE5"/>
    <w:rsid w:val="00A21C25"/>
    <w:rsid w:val="00A2258D"/>
    <w:rsid w:val="00A34DFD"/>
    <w:rsid w:val="00A36430"/>
    <w:rsid w:val="00A463BA"/>
    <w:rsid w:val="00A46679"/>
    <w:rsid w:val="00A8294A"/>
    <w:rsid w:val="00AC289A"/>
    <w:rsid w:val="00AD5718"/>
    <w:rsid w:val="00AE488B"/>
    <w:rsid w:val="00B0527C"/>
    <w:rsid w:val="00B17E7D"/>
    <w:rsid w:val="00B20F85"/>
    <w:rsid w:val="00B32550"/>
    <w:rsid w:val="00B41FEF"/>
    <w:rsid w:val="00B437D1"/>
    <w:rsid w:val="00B46D89"/>
    <w:rsid w:val="00B70F54"/>
    <w:rsid w:val="00B72FF4"/>
    <w:rsid w:val="00B83844"/>
    <w:rsid w:val="00B860A1"/>
    <w:rsid w:val="00B977FF"/>
    <w:rsid w:val="00BA7D10"/>
    <w:rsid w:val="00BB44B9"/>
    <w:rsid w:val="00BB5F1C"/>
    <w:rsid w:val="00BC0647"/>
    <w:rsid w:val="00BF3274"/>
    <w:rsid w:val="00BF4AF0"/>
    <w:rsid w:val="00BF531F"/>
    <w:rsid w:val="00C21B93"/>
    <w:rsid w:val="00C35BC8"/>
    <w:rsid w:val="00C46B02"/>
    <w:rsid w:val="00C61ACB"/>
    <w:rsid w:val="00C63A1B"/>
    <w:rsid w:val="00C953E5"/>
    <w:rsid w:val="00CE0140"/>
    <w:rsid w:val="00CF28AE"/>
    <w:rsid w:val="00D03D22"/>
    <w:rsid w:val="00D2191B"/>
    <w:rsid w:val="00D36CAB"/>
    <w:rsid w:val="00D45752"/>
    <w:rsid w:val="00D611DE"/>
    <w:rsid w:val="00D6269D"/>
    <w:rsid w:val="00D93DD1"/>
    <w:rsid w:val="00DA5688"/>
    <w:rsid w:val="00DB086A"/>
    <w:rsid w:val="00DC7A31"/>
    <w:rsid w:val="00DD0936"/>
    <w:rsid w:val="00DD2485"/>
    <w:rsid w:val="00DF437A"/>
    <w:rsid w:val="00DF59F0"/>
    <w:rsid w:val="00E0452C"/>
    <w:rsid w:val="00E15134"/>
    <w:rsid w:val="00E27B0A"/>
    <w:rsid w:val="00E401C7"/>
    <w:rsid w:val="00E41F81"/>
    <w:rsid w:val="00E44E4F"/>
    <w:rsid w:val="00E67522"/>
    <w:rsid w:val="00E73EF8"/>
    <w:rsid w:val="00E954CC"/>
    <w:rsid w:val="00EC29F1"/>
    <w:rsid w:val="00EE2342"/>
    <w:rsid w:val="00EF23D7"/>
    <w:rsid w:val="00F2021B"/>
    <w:rsid w:val="00F249AD"/>
    <w:rsid w:val="00F3797B"/>
    <w:rsid w:val="00F510DC"/>
    <w:rsid w:val="00F671EE"/>
    <w:rsid w:val="00F71EB1"/>
    <w:rsid w:val="00F77420"/>
    <w:rsid w:val="00F7785E"/>
    <w:rsid w:val="00F844D8"/>
    <w:rsid w:val="00F85693"/>
    <w:rsid w:val="00F934DD"/>
    <w:rsid w:val="00FA1081"/>
    <w:rsid w:val="00FD270F"/>
    <w:rsid w:val="00FD37BA"/>
    <w:rsid w:val="00FD3DB1"/>
    <w:rsid w:val="00FD5087"/>
    <w:rsid w:val="00FD6B9D"/>
    <w:rsid w:val="00FE6C13"/>
    <w:rsid w:val="00FF4555"/>
    <w:rsid w:val="00FF5832"/>
  </w:rsids>
  <m:mathPr>
    <m:mathFont m:val="Cambria Math"/>
    <m:brkBin m:val="before"/>
    <m:brkBinSub m:val="--"/>
    <m:smallFrac m:val="off"/>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trokecolor="#c00000"/>
    </o:shapedefaults>
    <o:shapelayout v:ext="edit">
      <o:idmap v:ext="edit" data="1"/>
      <o:rules v:ext="edit">
        <o:r id="V:Rule6" type="connector" idref="#_x0000_s1026"/>
        <o:r id="V:Rule7" type="connector" idref="#_x0000_s1028"/>
        <o:r id="V:Rule8" type="connector" idref="#_x0000_s1027"/>
        <o:r id="V:Rule9" type="connector" idref="#_x0000_s1032"/>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BB44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classdiagram_server_domain.jpg" TargetMode="External"/><Relationship Id="rId3" Type="http://schemas.openxmlformats.org/officeDocument/2006/relationships/styles" Target="styles.xml"/><Relationship Id="rId21" Type="http://schemas.openxmlformats.org/officeDocument/2006/relationships/hyperlink" Target="classdiagram_client.jp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classdiagram_server.jpg"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objectaid.net/update" TargetMode="External"/><Relationship Id="rId29" Type="http://schemas.openxmlformats.org/officeDocument/2006/relationships/hyperlink" Target="classdiagram_shared_resourc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classdiagram_client_domain.jp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classdiagram_client_application.jpg" TargetMode="External"/><Relationship Id="rId28" Type="http://schemas.openxmlformats.org/officeDocument/2006/relationships/hyperlink" Target="classdiagram_shared_game.jpg"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classdiagram_client_ui.jpg" TargetMode="External"/><Relationship Id="rId27" Type="http://schemas.openxmlformats.org/officeDocument/2006/relationships/hyperlink" Target="classdiagram_shared_com.jpg" TargetMode="External"/><Relationship Id="rId30" Type="http://schemas.openxmlformats.org/officeDocument/2006/relationships/image" Target="media/image13.jpe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D9169-77C4-43F1-9CF2-C4694753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Pages>
  <Words>2009</Words>
  <Characters>12663</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Madrago</cp:lastModifiedBy>
  <cp:revision>28</cp:revision>
  <dcterms:created xsi:type="dcterms:W3CDTF">2015-04-02T14:52:00Z</dcterms:created>
  <dcterms:modified xsi:type="dcterms:W3CDTF">2015-05-29T12:10:00Z</dcterms:modified>
</cp:coreProperties>
</file>