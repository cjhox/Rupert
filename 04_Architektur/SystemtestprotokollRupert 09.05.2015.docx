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54549B"/>
    <w:p w:rsidR="00FD5087" w:rsidRDefault="00FD5087" w:rsidP="00FD5087">
      <w:pPr>
        <w:jc w:val="center"/>
      </w:pPr>
    </w:p>
    <w:p w:rsidR="00B20F85" w:rsidRPr="00C35BC8" w:rsidRDefault="0054549B" w:rsidP="00FD5087">
      <w:pPr>
        <w:jc w:val="center"/>
      </w:pPr>
      <w:r>
        <w:rPr>
          <w:noProof/>
          <w:lang w:eastAsia="de-CH"/>
        </w:rPr>
        <w:drawing>
          <wp:inline distT="0" distB="0" distL="0" distR="0" wp14:anchorId="0CC32694" wp14:editId="160733DB">
            <wp:extent cx="4465320" cy="3922395"/>
            <wp:effectExtent l="0" t="0" r="0" b="1905"/>
            <wp:docPr id="1" name="Grafik 1" descr="C:\Users\DominicIs\Desktop\Studium\Skripte\Semester 4\SE2 Projekt\Projekt\Logo Rup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DominicIs\Desktop\Studium\Skripte\Semester 4\SE2 Projekt\Projekt\Logo Rup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Default="00C35BC8"/>
    <w:p w:rsidR="00C35BC8" w:rsidRPr="00C35BC8" w:rsidRDefault="00C35BC8"/>
    <w:p w:rsidR="00196215" w:rsidRPr="00196215" w:rsidRDefault="001B5DD4" w:rsidP="00196215">
      <w:pPr>
        <w:pStyle w:val="Titel"/>
      </w:pPr>
      <w:r>
        <w:t xml:space="preserve">Projekt: </w:t>
      </w:r>
      <w:r w:rsidR="0054549B">
        <w:t>Rupert</w:t>
      </w:r>
      <w:r>
        <w:br/>
      </w:r>
      <w:r>
        <w:br/>
      </w:r>
      <w:r w:rsidR="009F70F7">
        <w:t>Systemtestprotokoll</w:t>
      </w:r>
      <w:r w:rsidR="00196215">
        <w:br/>
      </w:r>
      <w:r w:rsidR="0054549B">
        <w:t>(16.04.2015</w:t>
      </w:r>
      <w:r w:rsidR="00196215">
        <w:t>)</w:t>
      </w:r>
    </w:p>
    <w:p w:rsidR="002E1CF7" w:rsidRDefault="002E1CF7" w:rsidP="0054549B"/>
    <w:p w:rsidR="0054549B" w:rsidRDefault="0054549B" w:rsidP="0054549B">
      <w:pPr>
        <w:jc w:val="center"/>
      </w:pPr>
      <w:r>
        <w:t>Daunicht Nils (ndaunich@hsr.ch)</w:t>
      </w:r>
    </w:p>
    <w:p w:rsidR="0054549B" w:rsidRDefault="0054549B" w:rsidP="0054549B">
      <w:pPr>
        <w:jc w:val="center"/>
      </w:pPr>
      <w:r>
        <w:t>Fröhlich Adrian (a1froehl@hsr.ch)</w:t>
      </w:r>
    </w:p>
    <w:p w:rsidR="0054549B" w:rsidRDefault="0054549B" w:rsidP="0054549B">
      <w:pPr>
        <w:jc w:val="center"/>
      </w:pPr>
      <w:r>
        <w:t>Hochreutener Joel(jhochreu@hsr.ch)</w:t>
      </w:r>
    </w:p>
    <w:p w:rsidR="0054549B" w:rsidRDefault="0054549B" w:rsidP="0054549B">
      <w:pPr>
        <w:jc w:val="center"/>
      </w:pPr>
      <w:r>
        <w:t>Peisker Dominic(dpeisk@hsr.ch)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32"/>
      <w:bookmarkStart w:id="1" w:name="_Toc286833037"/>
      <w:r>
        <w:lastRenderedPageBreak/>
        <w:t>Zweck</w:t>
      </w:r>
      <w:bookmarkEnd w:id="0"/>
    </w:p>
    <w:p w:rsidR="009D09C3" w:rsidRPr="00DF2FD5" w:rsidRDefault="009D09C3" w:rsidP="009D09C3">
      <w:pPr>
        <w:rPr>
          <w:i/>
        </w:rPr>
      </w:pPr>
      <w:r w:rsidRPr="00DF2FD5">
        <w:rPr>
          <w:i/>
        </w:rPr>
        <w:t xml:space="preserve">Dieses Dokument dient </w:t>
      </w:r>
      <w:r>
        <w:rPr>
          <w:i/>
        </w:rPr>
        <w:t>zur Durchführung der Tests. Grundlegende Informationen (Vorbedingungen, Vorbereitungen, Beschreibung der einzelnen Tests, usw.) werden in separatem Dokument beschrieben (SystemtestspezifikationTemplate.docx).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33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D24D7C" w:rsidP="00071010">
            <w:pPr>
              <w:rPr>
                <w:color w:val="auto"/>
              </w:rPr>
            </w:pPr>
            <w:r>
              <w:rPr>
                <w:color w:val="auto"/>
              </w:rPr>
              <w:t>15.04.2015</w:t>
            </w:r>
          </w:p>
        </w:tc>
        <w:tc>
          <w:tcPr>
            <w:tcW w:w="1134" w:type="dxa"/>
          </w:tcPr>
          <w:p w:rsidR="008F3B9E" w:rsidRPr="00C35BC8" w:rsidRDefault="00674C30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425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Erstellung</w:t>
            </w:r>
          </w:p>
        </w:tc>
        <w:tc>
          <w:tcPr>
            <w:tcW w:w="269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674C30" w:rsidP="00071010">
            <w:pPr>
              <w:rPr>
                <w:color w:val="auto"/>
              </w:rPr>
            </w:pPr>
            <w:r>
              <w:rPr>
                <w:color w:val="auto"/>
              </w:rPr>
              <w:t>09.05.2015</w:t>
            </w:r>
          </w:p>
        </w:tc>
        <w:tc>
          <w:tcPr>
            <w:tcW w:w="1134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4253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Testdurchführung zu M4</w:t>
            </w:r>
          </w:p>
        </w:tc>
        <w:tc>
          <w:tcPr>
            <w:tcW w:w="2693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3" w:name="_Toc308188734"/>
      <w:r>
        <w:t>Quellen</w:t>
      </w:r>
      <w:bookmarkEnd w:id="3"/>
    </w:p>
    <w:p w:rsidR="0021708F" w:rsidRPr="0021708F" w:rsidRDefault="00171C29" w:rsidP="0021708F">
      <w:r>
        <w:t>Dokument SystemtestspezifikationRupert</w:t>
      </w:r>
      <w:bookmarkStart w:id="4" w:name="_GoBack"/>
      <w:bookmarkEnd w:id="4"/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5" w:name="_Toc308188735"/>
      <w:r>
        <w:lastRenderedPageBreak/>
        <w:t>Inhalt</w:t>
      </w:r>
      <w:bookmarkEnd w:id="5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CE1B4E" w:rsidRDefault="003746C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32" w:history="1">
            <w:r w:rsidR="00CE1B4E" w:rsidRPr="00306704">
              <w:rPr>
                <w:rStyle w:val="Hyperlink"/>
                <w:noProof/>
              </w:rPr>
              <w:t>Zweck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_Toc308188732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3" w:history="1">
            <w:r w:rsidR="00CE1B4E" w:rsidRPr="00306704">
              <w:rPr>
                <w:rStyle w:val="Hyperlink"/>
                <w:noProof/>
              </w:rPr>
              <w:t>Änderungsgeschichte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_Toc308188733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4" w:history="1">
            <w:r w:rsidR="00CE1B4E" w:rsidRPr="00306704">
              <w:rPr>
                <w:rStyle w:val="Hyperlink"/>
                <w:noProof/>
              </w:rPr>
              <w:t>Quellen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_Toc308188734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5" w:history="1">
            <w:r w:rsidR="00CE1B4E" w:rsidRPr="00306704">
              <w:rPr>
                <w:rStyle w:val="Hyperlink"/>
                <w:noProof/>
              </w:rPr>
              <w:t>Inhalt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_Toc308188735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3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6" w:history="1">
            <w:r w:rsidR="00CE1B4E" w:rsidRPr="00306704">
              <w:rPr>
                <w:rStyle w:val="Hyperlink"/>
                <w:noProof/>
              </w:rPr>
              <w:t>1. Angaben zur Durchführung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_Toc308188736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7" w:history="1">
            <w:r w:rsidR="00CE1B4E" w:rsidRPr="00306704">
              <w:rPr>
                <w:rStyle w:val="Hyperlink"/>
                <w:noProof/>
              </w:rPr>
              <w:t>2. Protokoll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_Toc308188737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8" w:history="1">
            <w:r w:rsidR="00CE1B4E" w:rsidRPr="00306704">
              <w:rPr>
                <w:rStyle w:val="Hyperlink"/>
                <w:noProof/>
              </w:rPr>
              <w:t>3. Verbesserungsmöglichkeiten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_Toc308188738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9" w:history="1">
            <w:r w:rsidR="00CE1B4E" w:rsidRPr="00306704">
              <w:rPr>
                <w:rStyle w:val="Hyperlink"/>
                <w:noProof/>
              </w:rPr>
              <w:t>3.1 Bekannte Einschränkungen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_Toc308188739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E073B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40" w:history="1">
            <w:r w:rsidR="00CE1B4E" w:rsidRPr="00306704">
              <w:rPr>
                <w:rStyle w:val="Hyperlink"/>
                <w:noProof/>
              </w:rPr>
              <w:t>3.2 Mögliche Detailverbesserungen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_Toc308188740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746C1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3043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6" w:name="_Toc308188736"/>
      <w:r>
        <w:lastRenderedPageBreak/>
        <w:t>Angaben zur Durchführung</w:t>
      </w:r>
      <w:bookmarkEnd w:id="6"/>
    </w:p>
    <w:p w:rsidR="0043043C" w:rsidRPr="0043043C" w:rsidRDefault="00674C30" w:rsidP="0043043C">
      <w:r>
        <w:t>Getestet wurde das gesamte Spiel im Zusammenhang mit dem Meilenstein 4, Feature Freeze.</w:t>
      </w:r>
    </w:p>
    <w:p w:rsidR="006F620E" w:rsidRPr="00ED421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7" w:name="_Toc308188737"/>
      <w:r>
        <w:t>Protokoll</w:t>
      </w:r>
      <w:bookmarkEnd w:id="7"/>
    </w:p>
    <w:p w:rsidR="00196215" w:rsidRDefault="00196215" w:rsidP="006F620E"/>
    <w:tbl>
      <w:tblPr>
        <w:tblStyle w:val="LightShading-Accent11"/>
        <w:tblW w:w="8506" w:type="dxa"/>
        <w:tblLook w:val="04A0" w:firstRow="1" w:lastRow="0" w:firstColumn="1" w:lastColumn="0" w:noHBand="0" w:noVBand="1"/>
      </w:tblPr>
      <w:tblGrid>
        <w:gridCol w:w="1668"/>
        <w:gridCol w:w="1555"/>
        <w:gridCol w:w="3724"/>
        <w:gridCol w:w="1559"/>
      </w:tblGrid>
      <w:tr w:rsidR="00A714A3" w:rsidRPr="00311BDF" w:rsidTr="00A7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implementiert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Fehler/Unschönheit</w:t>
            </w:r>
          </w:p>
        </w:tc>
        <w:tc>
          <w:tcPr>
            <w:tcW w:w="1559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&lt;UseCase&gt;</w:t>
            </w:r>
          </w:p>
        </w:tc>
        <w:tc>
          <w:tcPr>
            <w:tcW w:w="1555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&lt;ja oder nein&gt;</w:t>
            </w:r>
          </w:p>
        </w:tc>
        <w:tc>
          <w:tcPr>
            <w:tcW w:w="3724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zu möglichen Fehlern/Unschönheiten&gt;</w:t>
            </w:r>
          </w:p>
        </w:tc>
        <w:tc>
          <w:tcPr>
            <w:tcW w:w="1559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Status&gt;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erstellen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Lobby suchen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beitreten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starten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Einheiten platzieren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Wurde aus Zeitgründen statisch im Code realisiert.</w:t>
            </w: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Runde durchführen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 gibt während dem Spiel noch Exceptions und gewisse Funktionen sind noch nicht fertig implementiert.</w:t>
            </w: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Arbeit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beenden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Arbeit</w:t>
            </w:r>
          </w:p>
        </w:tc>
      </w:tr>
    </w:tbl>
    <w:p w:rsidR="006F620E" w:rsidRDefault="006F620E" w:rsidP="006F620E"/>
    <w:p w:rsidR="006F620E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8" w:name="_Toc88996982"/>
      <w:bookmarkStart w:id="9" w:name="_Toc308188738"/>
      <w:r w:rsidRPr="00ED421C">
        <w:t>Verbesserungsmöglichkeiten</w:t>
      </w:r>
      <w:bookmarkEnd w:id="8"/>
      <w:bookmarkEnd w:id="9"/>
    </w:p>
    <w:p w:rsidR="00674C30" w:rsidRPr="00674C30" w:rsidRDefault="00674C30" w:rsidP="00674C30">
      <w:r>
        <w:t xml:space="preserve">Beim Durchführen einer Runde treten noch diverse kleine Bugs auf. </w:t>
      </w:r>
    </w:p>
    <w:p w:rsidR="006F620E" w:rsidRPr="0097419A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0" w:name="_Toc88996983"/>
      <w:bookmarkStart w:id="11" w:name="_Toc308188739"/>
      <w:r w:rsidRPr="0097419A">
        <w:t>Bekannte Einschränkungen</w:t>
      </w:r>
      <w:bookmarkEnd w:id="10"/>
      <w:bookmarkEnd w:id="11"/>
    </w:p>
    <w:p w:rsidR="006F620E" w:rsidRDefault="00674C30" w:rsidP="006F620E">
      <w:r>
        <w:t>Wir haben auf Zeitgründen darauf Verzichtet, die Lobby und das Platzieren der Einheiten durch den Spieler zu implementieren.</w:t>
      </w:r>
    </w:p>
    <w:p w:rsidR="006F620E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2" w:name="_Toc88996984"/>
      <w:bookmarkStart w:id="13" w:name="_Toc308188740"/>
      <w:r>
        <w:t>Mögliche Detailverbesserungen</w:t>
      </w:r>
      <w:bookmarkEnd w:id="12"/>
      <w:bookmarkEnd w:id="13"/>
    </w:p>
    <w:p w:rsidR="006F620E" w:rsidRDefault="00674C30" w:rsidP="006F620E">
      <w:r>
        <w:t xml:space="preserve">Fertig Implementieren aller relevanter Funktionen. Sicherstellen, dass das Spiel </w:t>
      </w:r>
      <w:r w:rsidR="00C56324">
        <w:t>ohne Fehlern durchgespielt werden kann (im Sunny-Case, nicht mit Ausnahmefällen). Entscheiden, inwieweit die Zeit reicht das beenden des Spieles fertig zu implementieren.</w:t>
      </w:r>
    </w:p>
    <w:sectPr w:rsidR="006F620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B7" w:rsidRDefault="00E073B7" w:rsidP="00C35BC8">
      <w:r>
        <w:separator/>
      </w:r>
    </w:p>
  </w:endnote>
  <w:endnote w:type="continuationSeparator" w:id="0">
    <w:p w:rsidR="00E073B7" w:rsidRDefault="00E073B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F1658">
    <w:pPr>
      <w:pStyle w:val="Fuzeile"/>
      <w:tabs>
        <w:tab w:val="clear" w:pos="4536"/>
        <w:tab w:val="center" w:pos="5670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0854EF" w:rsidRPr="00444E1F">
      <w:rPr>
        <w:color w:val="808080" w:themeColor="background1" w:themeShade="80"/>
      </w:rPr>
      <w:fldChar w:fldCharType="begin"/>
    </w:r>
    <w:r w:rsidR="000854EF" w:rsidRPr="00444E1F">
      <w:rPr>
        <w:color w:val="808080" w:themeColor="background1" w:themeShade="80"/>
      </w:rPr>
      <w:instrText xml:space="preserve"> FILENAME   \* MERGEFORMAT </w:instrText>
    </w:r>
    <w:r w:rsidR="000854EF" w:rsidRPr="00444E1F">
      <w:rPr>
        <w:color w:val="808080" w:themeColor="background1" w:themeShade="80"/>
      </w:rPr>
      <w:fldChar w:fldCharType="separate"/>
    </w:r>
    <w:r w:rsidR="00FF1658" w:rsidRPr="00FF1658">
      <w:rPr>
        <w:color w:val="808080" w:themeColor="background1" w:themeShade="80"/>
      </w:rPr>
      <w:t>Systemtestprotokoll</w:t>
    </w:r>
    <w:r w:rsidR="0054549B">
      <w:rPr>
        <w:color w:val="808080" w:themeColor="background1" w:themeShade="80"/>
      </w:rPr>
      <w:t>Rupert</w:t>
    </w:r>
    <w:r w:rsidR="00FF1658" w:rsidRPr="00444E1F">
      <w:rPr>
        <w:color w:val="808080" w:themeColor="background1" w:themeShade="80"/>
      </w:rPr>
      <w:t>.docx</w:t>
    </w:r>
    <w:r w:rsidR="000854EF" w:rsidRPr="00444E1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ab/>
      <w:t xml:space="preserve">Datum: </w:t>
    </w:r>
    <w:r w:rsidR="003746C1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746C1">
      <w:rPr>
        <w:color w:val="808080" w:themeColor="background1" w:themeShade="80"/>
      </w:rPr>
      <w:fldChar w:fldCharType="separate"/>
    </w:r>
    <w:r w:rsidR="00171C29">
      <w:rPr>
        <w:noProof/>
        <w:color w:val="808080" w:themeColor="background1" w:themeShade="80"/>
      </w:rPr>
      <w:t>21.05.2015</w:t>
    </w:r>
    <w:r w:rsidR="003746C1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B7" w:rsidRDefault="00E073B7" w:rsidP="00C35BC8">
      <w:r>
        <w:separator/>
      </w:r>
    </w:p>
  </w:footnote>
  <w:footnote w:type="continuationSeparator" w:id="0">
    <w:p w:rsidR="00E073B7" w:rsidRDefault="00E073B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54549B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66AC4F36" wp14:editId="7B67AA72">
                <wp:extent cx="518160" cy="454660"/>
                <wp:effectExtent l="0" t="0" r="0" b="2540"/>
                <wp:docPr id="4" name="Grafik 4" descr="C:\Users\DominicIs\Desktop\Studium\Skripte\Semester 4\SE2 Projekt\Projekt\Logo Ruper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C:\Users\DominicIs\Desktop\Studium\Skripte\Semester 4\SE2 Projekt\Projekt\Logo Rupe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Projekt </w:t>
          </w:r>
        </w:p>
        <w:p w:rsidR="00C35BC8" w:rsidRPr="002E1CF7" w:rsidRDefault="00C35BC8" w:rsidP="0054549B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54549B">
            <w:rPr>
              <w:color w:val="808080" w:themeColor="background1" w:themeShade="80"/>
              <w:lang w:val="en-US"/>
            </w:rPr>
            <w:t>Rupert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71C29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71C29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2681E"/>
    <w:rsid w:val="00033B03"/>
    <w:rsid w:val="000854EF"/>
    <w:rsid w:val="00092317"/>
    <w:rsid w:val="00102393"/>
    <w:rsid w:val="00122C3F"/>
    <w:rsid w:val="00137A8E"/>
    <w:rsid w:val="00151020"/>
    <w:rsid w:val="00171C29"/>
    <w:rsid w:val="00196215"/>
    <w:rsid w:val="001B5DD4"/>
    <w:rsid w:val="001E6F65"/>
    <w:rsid w:val="0021708F"/>
    <w:rsid w:val="002B3571"/>
    <w:rsid w:val="002D79DE"/>
    <w:rsid w:val="002E1CF7"/>
    <w:rsid w:val="00311BDF"/>
    <w:rsid w:val="00371561"/>
    <w:rsid w:val="003746C1"/>
    <w:rsid w:val="00383E36"/>
    <w:rsid w:val="00387D7C"/>
    <w:rsid w:val="003D35E0"/>
    <w:rsid w:val="0042015A"/>
    <w:rsid w:val="0043043C"/>
    <w:rsid w:val="00444E1F"/>
    <w:rsid w:val="00467CFB"/>
    <w:rsid w:val="0047010A"/>
    <w:rsid w:val="00474AE3"/>
    <w:rsid w:val="004821AE"/>
    <w:rsid w:val="004D4498"/>
    <w:rsid w:val="004E282B"/>
    <w:rsid w:val="004F3746"/>
    <w:rsid w:val="00521818"/>
    <w:rsid w:val="0054549B"/>
    <w:rsid w:val="00576382"/>
    <w:rsid w:val="00577005"/>
    <w:rsid w:val="005C1C8D"/>
    <w:rsid w:val="005E5344"/>
    <w:rsid w:val="005E7E2E"/>
    <w:rsid w:val="00606756"/>
    <w:rsid w:val="00674C30"/>
    <w:rsid w:val="00683A57"/>
    <w:rsid w:val="006864A4"/>
    <w:rsid w:val="006B381C"/>
    <w:rsid w:val="006C145E"/>
    <w:rsid w:val="006F620E"/>
    <w:rsid w:val="00726C48"/>
    <w:rsid w:val="00734909"/>
    <w:rsid w:val="00741EC7"/>
    <w:rsid w:val="007A05CF"/>
    <w:rsid w:val="007F4607"/>
    <w:rsid w:val="007F58DA"/>
    <w:rsid w:val="0087172F"/>
    <w:rsid w:val="008804AF"/>
    <w:rsid w:val="008F3B9E"/>
    <w:rsid w:val="009234C2"/>
    <w:rsid w:val="00943250"/>
    <w:rsid w:val="00946276"/>
    <w:rsid w:val="009739CC"/>
    <w:rsid w:val="009D09C3"/>
    <w:rsid w:val="009D34B8"/>
    <w:rsid w:val="009F70F7"/>
    <w:rsid w:val="00A25545"/>
    <w:rsid w:val="00A34DFD"/>
    <w:rsid w:val="00A36430"/>
    <w:rsid w:val="00A714A3"/>
    <w:rsid w:val="00A83989"/>
    <w:rsid w:val="00AD5718"/>
    <w:rsid w:val="00AF3940"/>
    <w:rsid w:val="00B20F85"/>
    <w:rsid w:val="00B35D59"/>
    <w:rsid w:val="00B72FF4"/>
    <w:rsid w:val="00B860A1"/>
    <w:rsid w:val="00BC0647"/>
    <w:rsid w:val="00BF531F"/>
    <w:rsid w:val="00C35BC8"/>
    <w:rsid w:val="00C56324"/>
    <w:rsid w:val="00C65A01"/>
    <w:rsid w:val="00CA13BB"/>
    <w:rsid w:val="00CE1B4E"/>
    <w:rsid w:val="00D24D7C"/>
    <w:rsid w:val="00D751ED"/>
    <w:rsid w:val="00DD0936"/>
    <w:rsid w:val="00E073B7"/>
    <w:rsid w:val="00E27B0A"/>
    <w:rsid w:val="00E401C7"/>
    <w:rsid w:val="00E44E4F"/>
    <w:rsid w:val="00E64D0D"/>
    <w:rsid w:val="00ED45A1"/>
    <w:rsid w:val="00EF23D7"/>
    <w:rsid w:val="00EF2BB1"/>
    <w:rsid w:val="00F3797B"/>
    <w:rsid w:val="00F74CAA"/>
    <w:rsid w:val="00F77420"/>
    <w:rsid w:val="00F844D8"/>
    <w:rsid w:val="00FD5087"/>
    <w:rsid w:val="00FE540D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F0945-30AA-4DD8-9E31-AB491300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</Template>
  <TotalTime>0</TotalTime>
  <Pages>4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DominicIs</cp:lastModifiedBy>
  <cp:revision>3</cp:revision>
  <dcterms:created xsi:type="dcterms:W3CDTF">2015-05-21T08:32:00Z</dcterms:created>
  <dcterms:modified xsi:type="dcterms:W3CDTF">2015-05-21T08:37:00Z</dcterms:modified>
</cp:coreProperties>
</file>