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54549B"/>
    <w:p w:rsidR="00FD5087" w:rsidRDefault="00FD5087" w:rsidP="00FD5087">
      <w:pPr>
        <w:jc w:val="center"/>
      </w:pPr>
    </w:p>
    <w:p w:rsidR="00B20F85" w:rsidRPr="00C35BC8" w:rsidRDefault="0054549B" w:rsidP="00FD5087">
      <w:pPr>
        <w:jc w:val="center"/>
      </w:pPr>
      <w:r>
        <w:rPr>
          <w:noProof/>
          <w:lang w:eastAsia="de-CH"/>
        </w:rPr>
        <w:drawing>
          <wp:inline distT="0" distB="0" distL="0" distR="0" wp14:anchorId="0CC32694" wp14:editId="160733DB">
            <wp:extent cx="4465320" cy="3922395"/>
            <wp:effectExtent l="0" t="0" r="0" b="1905"/>
            <wp:docPr id="1" name="Grafik 1" descr="C:\Users\DominicIs\Desktop\Studium\Skripte\Semester 4\SE2 Projekt\Projekt\Logo Rupe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C:\Users\DominicIs\Desktop\Studium\Skripte\Semester 4\SE2 Projekt\Projekt\Logo Rupe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C8" w:rsidRPr="00C35BC8" w:rsidRDefault="00C35BC8"/>
    <w:p w:rsidR="00C35BC8" w:rsidRDefault="00C35BC8"/>
    <w:p w:rsidR="00C35BC8" w:rsidRPr="00C35BC8" w:rsidRDefault="00C35BC8"/>
    <w:p w:rsidR="00196215" w:rsidRPr="00196215" w:rsidRDefault="001B5DD4" w:rsidP="00196215">
      <w:pPr>
        <w:pStyle w:val="Titel"/>
      </w:pPr>
      <w:r>
        <w:t xml:space="preserve">Projekt: </w:t>
      </w:r>
      <w:r w:rsidR="0054549B">
        <w:t>Rupert</w:t>
      </w:r>
      <w:r>
        <w:br/>
      </w:r>
      <w:r>
        <w:br/>
      </w:r>
      <w:r w:rsidR="009F70F7">
        <w:t>Systemtestprotokoll</w:t>
      </w:r>
      <w:r w:rsidR="000B7808">
        <w:t xml:space="preserve"> Architekturprototyp</w:t>
      </w:r>
      <w:r w:rsidR="00196215">
        <w:br/>
      </w:r>
      <w:r w:rsidR="0054549B">
        <w:t>(16.04.2015</w:t>
      </w:r>
      <w:r w:rsidR="00196215">
        <w:t>)</w:t>
      </w:r>
    </w:p>
    <w:p w:rsidR="002E1CF7" w:rsidRDefault="002E1CF7" w:rsidP="0054549B"/>
    <w:p w:rsidR="0054549B" w:rsidRDefault="0054549B" w:rsidP="0054549B">
      <w:pPr>
        <w:jc w:val="center"/>
      </w:pPr>
      <w:r>
        <w:t>Daunicht Nils (ndaunich@hsr.ch)</w:t>
      </w:r>
    </w:p>
    <w:p w:rsidR="0054549B" w:rsidRDefault="0054549B" w:rsidP="0054549B">
      <w:pPr>
        <w:jc w:val="center"/>
      </w:pPr>
      <w:r>
        <w:t>Fröhlich Adrian (a1froehl@hsr.ch)</w:t>
      </w:r>
    </w:p>
    <w:p w:rsidR="0054549B" w:rsidRDefault="0054549B" w:rsidP="0054549B">
      <w:pPr>
        <w:jc w:val="center"/>
      </w:pPr>
      <w:r>
        <w:t>Hochreutener Joel(jhochreu@hsr.ch)</w:t>
      </w:r>
    </w:p>
    <w:p w:rsidR="0054549B" w:rsidRDefault="0054549B" w:rsidP="0054549B">
      <w:pPr>
        <w:jc w:val="center"/>
      </w:pPr>
      <w:r>
        <w:t>Peisker Dominic(dpeisk@hsr.ch)</w:t>
      </w:r>
    </w:p>
    <w:p w:rsidR="00C35BC8" w:rsidRPr="00C35BC8" w:rsidRDefault="00C35BC8">
      <w:r w:rsidRPr="00C35BC8">
        <w:br w:type="page"/>
      </w:r>
    </w:p>
    <w:p w:rsidR="0021708F" w:rsidRDefault="0021708F" w:rsidP="008F3B9E">
      <w:pPr>
        <w:pStyle w:val="berschrift1"/>
        <w:numPr>
          <w:ilvl w:val="0"/>
          <w:numId w:val="0"/>
        </w:numPr>
      </w:pPr>
      <w:bookmarkStart w:id="0" w:name="_Toc308188732"/>
      <w:bookmarkStart w:id="1" w:name="_Toc286833037"/>
      <w:r>
        <w:lastRenderedPageBreak/>
        <w:t>Zweck</w:t>
      </w:r>
      <w:bookmarkEnd w:id="0"/>
    </w:p>
    <w:p w:rsidR="009D09C3" w:rsidRPr="00DF2FD5" w:rsidRDefault="009D09C3" w:rsidP="009D09C3">
      <w:pPr>
        <w:rPr>
          <w:i/>
        </w:rPr>
      </w:pPr>
      <w:r w:rsidRPr="00DF2FD5">
        <w:rPr>
          <w:i/>
        </w:rPr>
        <w:t xml:space="preserve">Dieses Dokument dient </w:t>
      </w:r>
      <w:r>
        <w:rPr>
          <w:i/>
        </w:rPr>
        <w:t>zur Durchführung der Tests. Grundlegende Informationen (Vorbedingungen, Vorbereitungen, Beschreibung der einzelnen Tests, usw.) werden in separatem Dokument beschrieben (SystemtestspezifikationTemplate.docx).</w:t>
      </w:r>
    </w:p>
    <w:p w:rsidR="009D09C3" w:rsidRPr="00DF2FD5" w:rsidRDefault="009D09C3" w:rsidP="009D09C3"/>
    <w:p w:rsidR="009D09C3" w:rsidRPr="0021708F" w:rsidRDefault="009D09C3" w:rsidP="009D09C3">
      <w:r>
        <w:t>&lt;Zweck des Dokumentes&gt;</w:t>
      </w:r>
    </w:p>
    <w:p w:rsidR="008F3B9E" w:rsidRDefault="008F3B9E" w:rsidP="008F3B9E">
      <w:pPr>
        <w:pStyle w:val="berschrift1"/>
        <w:numPr>
          <w:ilvl w:val="0"/>
          <w:numId w:val="0"/>
        </w:numPr>
      </w:pPr>
      <w:bookmarkStart w:id="2" w:name="_Toc308188733"/>
      <w:r>
        <w:t>Änderungsgeschichte</w:t>
      </w:r>
      <w:bookmarkEnd w:id="2"/>
    </w:p>
    <w:p w:rsidR="008F3B9E" w:rsidRDefault="008F3B9E" w:rsidP="008F3B9E"/>
    <w:tbl>
      <w:tblPr>
        <w:tblStyle w:val="LightShading-Accent11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8F3B9E" w:rsidRPr="00C35BC8" w:rsidTr="00071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8F3B9E" w:rsidRPr="00C35BC8" w:rsidTr="0007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D24D7C" w:rsidP="00071010">
            <w:pPr>
              <w:rPr>
                <w:color w:val="auto"/>
              </w:rPr>
            </w:pPr>
            <w:r>
              <w:rPr>
                <w:color w:val="auto"/>
              </w:rPr>
              <w:t>15.04.2015</w:t>
            </w:r>
          </w:p>
        </w:tc>
        <w:tc>
          <w:tcPr>
            <w:tcW w:w="1134" w:type="dxa"/>
          </w:tcPr>
          <w:p w:rsidR="008F3B9E" w:rsidRPr="00C35BC8" w:rsidRDefault="00D24D7C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0.1</w:t>
            </w:r>
          </w:p>
        </w:tc>
        <w:tc>
          <w:tcPr>
            <w:tcW w:w="4253" w:type="dxa"/>
          </w:tcPr>
          <w:p w:rsidR="008F3B9E" w:rsidRPr="00C35BC8" w:rsidRDefault="00D24D7C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Erstellung</w:t>
            </w:r>
          </w:p>
        </w:tc>
        <w:tc>
          <w:tcPr>
            <w:tcW w:w="2693" w:type="dxa"/>
          </w:tcPr>
          <w:p w:rsidR="008F3B9E" w:rsidRPr="00C35BC8" w:rsidRDefault="00D24D7C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Dominic Peisker</w:t>
            </w:r>
          </w:p>
        </w:tc>
      </w:tr>
      <w:tr w:rsidR="008F3B9E" w:rsidRPr="00C35BC8" w:rsidTr="0007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F3B9E" w:rsidRPr="00C35BC8" w:rsidTr="0007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bookmarkEnd w:id="1"/>
    </w:tbl>
    <w:p w:rsidR="0021708F" w:rsidRDefault="0021708F" w:rsidP="0021708F"/>
    <w:p w:rsidR="0021708F" w:rsidRDefault="0021708F" w:rsidP="0021708F">
      <w:pPr>
        <w:pStyle w:val="berschrift1"/>
        <w:numPr>
          <w:ilvl w:val="0"/>
          <w:numId w:val="0"/>
        </w:numPr>
      </w:pPr>
      <w:bookmarkStart w:id="3" w:name="_Toc308188734"/>
      <w:r>
        <w:t>Quellen</w:t>
      </w:r>
      <w:bookmarkEnd w:id="3"/>
    </w:p>
    <w:p w:rsidR="0021708F" w:rsidRPr="0021708F" w:rsidRDefault="0002681E" w:rsidP="0021708F">
      <w:r>
        <w:t xml:space="preserve">Als Grundlage für </w:t>
      </w:r>
      <w:proofErr w:type="gramStart"/>
      <w:r>
        <w:t>die</w:t>
      </w:r>
      <w:proofErr w:type="gramEnd"/>
      <w:r>
        <w:t xml:space="preserve"> Test dient das Dokument Systemtestspezifikation Rupert.</w:t>
      </w:r>
    </w:p>
    <w:p w:rsidR="00C35BC8" w:rsidRPr="00C35BC8" w:rsidRDefault="00C35BC8" w:rsidP="00C35BC8">
      <w:r w:rsidRPr="00C35BC8">
        <w:br w:type="page"/>
      </w:r>
    </w:p>
    <w:p w:rsidR="00C35BC8" w:rsidRDefault="009D34B8" w:rsidP="009D34B8">
      <w:pPr>
        <w:pStyle w:val="berschrift1"/>
        <w:numPr>
          <w:ilvl w:val="0"/>
          <w:numId w:val="0"/>
        </w:numPr>
      </w:pPr>
      <w:bookmarkStart w:id="4" w:name="_Toc308188735"/>
      <w:r>
        <w:lastRenderedPageBreak/>
        <w:t>Inhalt</w:t>
      </w:r>
      <w:bookmarkEnd w:id="4"/>
    </w:p>
    <w:p w:rsidR="009D34B8" w:rsidRPr="00C35BC8" w:rsidRDefault="009D34B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CE1B4E" w:rsidRDefault="003746C1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308188732" w:history="1">
            <w:r w:rsidR="00CE1B4E" w:rsidRPr="00306704">
              <w:rPr>
                <w:rStyle w:val="Hyperlink"/>
                <w:noProof/>
              </w:rPr>
              <w:t>Zweck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_Toc308188732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2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C40EF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3" w:history="1">
            <w:r w:rsidR="00CE1B4E" w:rsidRPr="00306704">
              <w:rPr>
                <w:rStyle w:val="Hyperlink"/>
                <w:noProof/>
              </w:rPr>
              <w:t>Änderungsgeschichte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_Toc308188733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2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C40EF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4" w:history="1">
            <w:r w:rsidR="00CE1B4E" w:rsidRPr="00306704">
              <w:rPr>
                <w:rStyle w:val="Hyperlink"/>
                <w:noProof/>
              </w:rPr>
              <w:t>Quellen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_Toc308188734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2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C40EF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5" w:history="1">
            <w:r w:rsidR="00CE1B4E" w:rsidRPr="00306704">
              <w:rPr>
                <w:rStyle w:val="Hyperlink"/>
                <w:noProof/>
              </w:rPr>
              <w:t>Inhalt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_Toc308188735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3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C40EF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6" w:history="1">
            <w:r w:rsidR="00CE1B4E" w:rsidRPr="00306704">
              <w:rPr>
                <w:rStyle w:val="Hyperlink"/>
                <w:noProof/>
              </w:rPr>
              <w:t>1. Angaben zur Durchführung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_Toc308188736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C40EF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7" w:history="1">
            <w:r w:rsidR="00CE1B4E" w:rsidRPr="00306704">
              <w:rPr>
                <w:rStyle w:val="Hyperlink"/>
                <w:noProof/>
              </w:rPr>
              <w:t>2. Protokoll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_Toc308188737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C40EF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8" w:history="1">
            <w:r w:rsidR="00CE1B4E" w:rsidRPr="00306704">
              <w:rPr>
                <w:rStyle w:val="Hyperlink"/>
                <w:noProof/>
              </w:rPr>
              <w:t>3. Verbesserungsmöglichkeiten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_Toc308188738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C40EF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39" w:history="1">
            <w:r w:rsidR="00CE1B4E" w:rsidRPr="00306704">
              <w:rPr>
                <w:rStyle w:val="Hyperlink"/>
                <w:noProof/>
              </w:rPr>
              <w:t>3.1 Bekannte Einschränkungen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_Toc308188739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E1B4E" w:rsidRDefault="00C40EF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8740" w:history="1">
            <w:r w:rsidR="00CE1B4E" w:rsidRPr="00306704">
              <w:rPr>
                <w:rStyle w:val="Hyperlink"/>
                <w:noProof/>
              </w:rPr>
              <w:t>3.2 Mögliche Detailverbesserungen</w:t>
            </w:r>
            <w:r w:rsidR="00CE1B4E">
              <w:rPr>
                <w:noProof/>
                <w:webHidden/>
              </w:rPr>
              <w:tab/>
            </w:r>
            <w:r w:rsidR="00CE1B4E">
              <w:rPr>
                <w:noProof/>
                <w:webHidden/>
              </w:rPr>
              <w:fldChar w:fldCharType="begin"/>
            </w:r>
            <w:r w:rsidR="00CE1B4E">
              <w:rPr>
                <w:noProof/>
                <w:webHidden/>
              </w:rPr>
              <w:instrText xml:space="preserve"> PAGEREF _Toc308188740 \h </w:instrText>
            </w:r>
            <w:r w:rsidR="00CE1B4E">
              <w:rPr>
                <w:noProof/>
                <w:webHidden/>
              </w:rPr>
            </w:r>
            <w:r w:rsidR="00CE1B4E">
              <w:rPr>
                <w:noProof/>
                <w:webHidden/>
              </w:rPr>
              <w:fldChar w:fldCharType="separate"/>
            </w:r>
            <w:r w:rsidR="00CE1B4E">
              <w:rPr>
                <w:noProof/>
                <w:webHidden/>
              </w:rPr>
              <w:t>4</w:t>
            </w:r>
            <w:r w:rsidR="00CE1B4E"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3746C1">
          <w:pPr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35BC8" w:rsidRPr="00C35BC8" w:rsidRDefault="00C35BC8">
      <w:r w:rsidRPr="00C35BC8">
        <w:br w:type="page"/>
      </w:r>
    </w:p>
    <w:p w:rsidR="0043043C" w:rsidRDefault="0043043C" w:rsidP="006F620E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5" w:name="_Toc308188736"/>
      <w:r>
        <w:lastRenderedPageBreak/>
        <w:t>Angaben zur Durchführung</w:t>
      </w:r>
      <w:bookmarkEnd w:id="5"/>
    </w:p>
    <w:p w:rsidR="0043043C" w:rsidRPr="0043043C" w:rsidRDefault="0043043C" w:rsidP="0043043C">
      <w:r>
        <w:t>&lt;Beschreibung der getesteten Version (Release) und der Testumgebung (alles was es braucht, um den Test reproduzierbar zu machen)&gt;</w:t>
      </w:r>
    </w:p>
    <w:p w:rsidR="006F620E" w:rsidRPr="00ED421C" w:rsidRDefault="0043043C" w:rsidP="006F620E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6" w:name="_Toc308188737"/>
      <w:r>
        <w:t>Protokoll</w:t>
      </w:r>
      <w:bookmarkEnd w:id="6"/>
    </w:p>
    <w:p w:rsidR="006F620E" w:rsidRDefault="00196215" w:rsidP="006F620E">
      <w:r>
        <w:t>&lt;Kopie</w:t>
      </w:r>
      <w:r w:rsidR="0043043C">
        <w:t xml:space="preserve"> der Tabelle aus der Systemtestspezifikatio</w:t>
      </w:r>
      <w:r>
        <w:t>n für die aktuelle Durchführung&gt;</w:t>
      </w:r>
    </w:p>
    <w:p w:rsidR="00196215" w:rsidRDefault="00196215" w:rsidP="006F620E"/>
    <w:tbl>
      <w:tblPr>
        <w:tblStyle w:val="LightShading-Accent11"/>
        <w:tblW w:w="8507" w:type="dxa"/>
        <w:tblLook w:val="04A0" w:firstRow="1" w:lastRow="0" w:firstColumn="1" w:lastColumn="0" w:noHBand="0" w:noVBand="1"/>
      </w:tblPr>
      <w:tblGrid>
        <w:gridCol w:w="1669"/>
        <w:gridCol w:w="1555"/>
        <w:gridCol w:w="3724"/>
        <w:gridCol w:w="1559"/>
      </w:tblGrid>
      <w:tr w:rsidR="00141782" w:rsidRPr="00311BDF" w:rsidTr="0014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141782" w:rsidRPr="00311BDF" w:rsidRDefault="00141782" w:rsidP="00A9002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</w:t>
            </w:r>
            <w:proofErr w:type="spellEnd"/>
            <w:r>
              <w:rPr>
                <w:color w:val="000000" w:themeColor="text1"/>
              </w:rPr>
              <w:t xml:space="preserve"> Case</w:t>
            </w:r>
          </w:p>
        </w:tc>
        <w:tc>
          <w:tcPr>
            <w:tcW w:w="1555" w:type="dxa"/>
          </w:tcPr>
          <w:p w:rsidR="00141782" w:rsidRPr="00311BDF" w:rsidRDefault="00141782" w:rsidP="0017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implementiert</w:t>
            </w:r>
          </w:p>
        </w:tc>
        <w:tc>
          <w:tcPr>
            <w:tcW w:w="3724" w:type="dxa"/>
          </w:tcPr>
          <w:p w:rsidR="00141782" w:rsidRPr="00311BDF" w:rsidRDefault="00141782" w:rsidP="0017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Fehler/Unschönheit</w:t>
            </w:r>
          </w:p>
        </w:tc>
        <w:tc>
          <w:tcPr>
            <w:tcW w:w="1559" w:type="dxa"/>
          </w:tcPr>
          <w:p w:rsidR="00141782" w:rsidRPr="00311BDF" w:rsidRDefault="00141782" w:rsidP="00172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</w:tr>
      <w:tr w:rsidR="00141782" w:rsidRPr="00311BDF" w:rsidTr="0014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141782" w:rsidRPr="00311BDF" w:rsidRDefault="00141782" w:rsidP="00A900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Spiel erstellen</w:t>
            </w:r>
          </w:p>
        </w:tc>
        <w:tc>
          <w:tcPr>
            <w:tcW w:w="1555" w:type="dxa"/>
          </w:tcPr>
          <w:p w:rsidR="00141782" w:rsidRPr="00311BDF" w:rsidRDefault="00141782" w:rsidP="00BC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</w:t>
            </w:r>
          </w:p>
        </w:tc>
        <w:tc>
          <w:tcPr>
            <w:tcW w:w="3724" w:type="dxa"/>
          </w:tcPr>
          <w:p w:rsidR="00141782" w:rsidRPr="00311BDF" w:rsidRDefault="00141782" w:rsidP="00BC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141782" w:rsidRPr="00311BDF" w:rsidRDefault="00141782" w:rsidP="00BC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1782" w:rsidRPr="00311BDF" w:rsidTr="0014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141782" w:rsidRPr="00311BDF" w:rsidRDefault="00141782" w:rsidP="00A900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Spiel beitreten</w:t>
            </w:r>
          </w:p>
        </w:tc>
        <w:tc>
          <w:tcPr>
            <w:tcW w:w="1555" w:type="dxa"/>
          </w:tcPr>
          <w:p w:rsidR="00141782" w:rsidRPr="00311BDF" w:rsidRDefault="00141782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</w:t>
            </w:r>
          </w:p>
        </w:tc>
        <w:tc>
          <w:tcPr>
            <w:tcW w:w="3724" w:type="dxa"/>
          </w:tcPr>
          <w:p w:rsidR="00141782" w:rsidRPr="00311BDF" w:rsidRDefault="00141782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141782" w:rsidRPr="00311BDF" w:rsidRDefault="00141782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1782" w:rsidRPr="00311BDF" w:rsidTr="0014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141782" w:rsidRDefault="00141782" w:rsidP="00A900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Einheiten auswählen</w:t>
            </w:r>
          </w:p>
        </w:tc>
        <w:tc>
          <w:tcPr>
            <w:tcW w:w="1555" w:type="dxa"/>
          </w:tcPr>
          <w:p w:rsidR="00141782" w:rsidRPr="00311BDF" w:rsidRDefault="00141782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</w:t>
            </w:r>
          </w:p>
        </w:tc>
        <w:tc>
          <w:tcPr>
            <w:tcW w:w="3724" w:type="dxa"/>
          </w:tcPr>
          <w:p w:rsidR="00141782" w:rsidRPr="00311BDF" w:rsidRDefault="00141782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141782" w:rsidRPr="00311BDF" w:rsidRDefault="00141782" w:rsidP="0017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41782" w:rsidRPr="00311BDF" w:rsidTr="0014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141782" w:rsidRDefault="00141782" w:rsidP="00A900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Client-Server </w:t>
            </w:r>
            <w:proofErr w:type="spellStart"/>
            <w:r>
              <w:rPr>
                <w:color w:val="000000" w:themeColor="text1"/>
              </w:rPr>
              <w:t>kommunikation</w:t>
            </w:r>
            <w:proofErr w:type="spellEnd"/>
          </w:p>
        </w:tc>
        <w:tc>
          <w:tcPr>
            <w:tcW w:w="1555" w:type="dxa"/>
          </w:tcPr>
          <w:p w:rsidR="00141782" w:rsidRPr="00311BDF" w:rsidRDefault="00141782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</w:t>
            </w:r>
          </w:p>
        </w:tc>
        <w:tc>
          <w:tcPr>
            <w:tcW w:w="3724" w:type="dxa"/>
          </w:tcPr>
          <w:p w:rsidR="00141782" w:rsidRPr="00311BDF" w:rsidRDefault="00141782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141782" w:rsidRPr="00311BDF" w:rsidRDefault="00141782" w:rsidP="0017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6F620E" w:rsidRDefault="006F620E" w:rsidP="006F620E"/>
    <w:p w:rsidR="006F620E" w:rsidRDefault="006F620E" w:rsidP="006F620E">
      <w:pPr>
        <w:pStyle w:val="berschrift1"/>
        <w:tabs>
          <w:tab w:val="num" w:pos="432"/>
        </w:tabs>
        <w:spacing w:after="200" w:line="260" w:lineRule="atLeast"/>
        <w:ind w:left="431" w:hanging="431"/>
      </w:pPr>
      <w:bookmarkStart w:id="7" w:name="_Toc88996982"/>
      <w:bookmarkStart w:id="8" w:name="_Toc308188738"/>
      <w:r w:rsidRPr="00ED421C">
        <w:t>Verbesserungsmöglichkeiten</w:t>
      </w:r>
      <w:bookmarkEnd w:id="7"/>
      <w:bookmarkEnd w:id="8"/>
    </w:p>
    <w:p w:rsidR="006F620E" w:rsidRPr="0002681E" w:rsidRDefault="006F620E" w:rsidP="006F620E">
      <w:pPr>
        <w:rPr>
          <w:color w:val="FF0000"/>
        </w:rPr>
      </w:pPr>
      <w:r w:rsidRPr="0002681E">
        <w:rPr>
          <w:color w:val="FF0000"/>
        </w:rPr>
        <w:t>&lt;Diese Kapitel besteht nur falls Verbesserungsmöglichkeiten vorhanden&gt;</w:t>
      </w:r>
    </w:p>
    <w:p w:rsidR="006F620E" w:rsidRPr="0097419A" w:rsidRDefault="006F620E" w:rsidP="006F620E">
      <w:pPr>
        <w:pStyle w:val="berschrift2"/>
        <w:tabs>
          <w:tab w:val="num" w:pos="576"/>
        </w:tabs>
        <w:spacing w:before="160" w:after="80" w:line="260" w:lineRule="atLeast"/>
        <w:ind w:left="578" w:hanging="578"/>
      </w:pPr>
      <w:bookmarkStart w:id="9" w:name="_Toc88996983"/>
      <w:bookmarkStart w:id="10" w:name="_Toc308188739"/>
      <w:r w:rsidRPr="0097419A">
        <w:t>Bekannte Einschränkungen</w:t>
      </w:r>
      <w:bookmarkEnd w:id="9"/>
      <w:bookmarkEnd w:id="10"/>
    </w:p>
    <w:p w:rsidR="006F620E" w:rsidRPr="0002681E" w:rsidRDefault="006F620E" w:rsidP="006F620E">
      <w:pPr>
        <w:rPr>
          <w:color w:val="FF0000"/>
        </w:rPr>
      </w:pPr>
      <w:r w:rsidRPr="0002681E">
        <w:rPr>
          <w:color w:val="FF0000"/>
        </w:rPr>
        <w:t>&lt;Bekannte Einschränkungen erwähnen und erläutern&gt;</w:t>
      </w:r>
    </w:p>
    <w:p w:rsidR="006F620E" w:rsidRDefault="006F620E" w:rsidP="006F620E">
      <w:pPr>
        <w:pStyle w:val="berschrift2"/>
        <w:tabs>
          <w:tab w:val="num" w:pos="576"/>
        </w:tabs>
        <w:spacing w:before="160" w:after="80" w:line="260" w:lineRule="atLeast"/>
        <w:ind w:left="578" w:hanging="578"/>
      </w:pPr>
      <w:bookmarkStart w:id="11" w:name="_Toc88996984"/>
      <w:bookmarkStart w:id="12" w:name="_Toc308188740"/>
      <w:r>
        <w:t>Mögliche Detailverbesserungen</w:t>
      </w:r>
      <w:bookmarkEnd w:id="11"/>
      <w:bookmarkEnd w:id="12"/>
    </w:p>
    <w:p w:rsidR="006F620E" w:rsidRPr="0002681E" w:rsidRDefault="006F620E" w:rsidP="006F620E">
      <w:pPr>
        <w:rPr>
          <w:color w:val="FF0000"/>
        </w:rPr>
      </w:pPr>
      <w:r w:rsidRPr="0002681E">
        <w:rPr>
          <w:color w:val="FF0000"/>
        </w:rPr>
        <w:t>&lt;Daraus resultierende Verbesserungen beschreiben&gt;</w:t>
      </w:r>
      <w:bookmarkStart w:id="13" w:name="_GoBack"/>
      <w:bookmarkEnd w:id="13"/>
    </w:p>
    <w:sectPr w:rsidR="006F620E" w:rsidRPr="0002681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EFE" w:rsidRDefault="00C40EFE" w:rsidP="00C35BC8">
      <w:r>
        <w:separator/>
      </w:r>
    </w:p>
  </w:endnote>
  <w:endnote w:type="continuationSeparator" w:id="0">
    <w:p w:rsidR="00C40EFE" w:rsidRDefault="00C40EFE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4F" w:rsidRPr="00FD5087" w:rsidRDefault="00C35BC8" w:rsidP="00FF1658">
    <w:pPr>
      <w:pStyle w:val="Fuzeile"/>
      <w:tabs>
        <w:tab w:val="clear" w:pos="4536"/>
        <w:tab w:val="center" w:pos="5670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0854EF" w:rsidRPr="00444E1F">
      <w:rPr>
        <w:color w:val="808080" w:themeColor="background1" w:themeShade="80"/>
      </w:rPr>
      <w:fldChar w:fldCharType="begin"/>
    </w:r>
    <w:r w:rsidR="000854EF" w:rsidRPr="00444E1F">
      <w:rPr>
        <w:color w:val="808080" w:themeColor="background1" w:themeShade="80"/>
      </w:rPr>
      <w:instrText xml:space="preserve"> FILENAME   \* MERGEFORMAT </w:instrText>
    </w:r>
    <w:r w:rsidR="000854EF" w:rsidRPr="00444E1F">
      <w:rPr>
        <w:color w:val="808080" w:themeColor="background1" w:themeShade="80"/>
      </w:rPr>
      <w:fldChar w:fldCharType="separate"/>
    </w:r>
    <w:r w:rsidR="00FF1658" w:rsidRPr="00FF1658">
      <w:rPr>
        <w:color w:val="808080" w:themeColor="background1" w:themeShade="80"/>
      </w:rPr>
      <w:t>Systemtestprotokoll</w:t>
    </w:r>
    <w:r w:rsidR="0054549B">
      <w:rPr>
        <w:color w:val="808080" w:themeColor="background1" w:themeShade="80"/>
      </w:rPr>
      <w:t>Rupert</w:t>
    </w:r>
    <w:r w:rsidR="00FF1658" w:rsidRPr="00444E1F">
      <w:rPr>
        <w:color w:val="808080" w:themeColor="background1" w:themeShade="80"/>
      </w:rPr>
      <w:t>.docx</w:t>
    </w:r>
    <w:r w:rsidR="000854EF" w:rsidRPr="00444E1F">
      <w:rPr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</w:r>
    <w:r w:rsidRPr="00FD5087">
      <w:rPr>
        <w:color w:val="808080" w:themeColor="background1" w:themeShade="80"/>
      </w:rPr>
      <w:tab/>
      <w:t xml:space="preserve">Datum: </w:t>
    </w:r>
    <w:r w:rsidR="003746C1">
      <w:rPr>
        <w:color w:val="808080" w:themeColor="background1" w:themeShade="80"/>
      </w:rPr>
      <w:fldChar w:fldCharType="begin"/>
    </w:r>
    <w:r w:rsidR="00B72FF4">
      <w:rPr>
        <w:color w:val="808080" w:themeColor="background1" w:themeShade="80"/>
      </w:rPr>
      <w:instrText xml:space="preserve"> TIME \@ "dd.MM.yyyy" </w:instrText>
    </w:r>
    <w:r w:rsidR="003746C1">
      <w:rPr>
        <w:color w:val="808080" w:themeColor="background1" w:themeShade="80"/>
      </w:rPr>
      <w:fldChar w:fldCharType="separate"/>
    </w:r>
    <w:r w:rsidR="0002681E">
      <w:rPr>
        <w:noProof/>
        <w:color w:val="808080" w:themeColor="background1" w:themeShade="80"/>
      </w:rPr>
      <w:t>17.04.2015</w:t>
    </w:r>
    <w:r w:rsidR="003746C1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EFE" w:rsidRDefault="00C40EFE" w:rsidP="00C35BC8">
      <w:r>
        <w:separator/>
      </w:r>
    </w:p>
  </w:footnote>
  <w:footnote w:type="continuationSeparator" w:id="0">
    <w:p w:rsidR="00C40EFE" w:rsidRDefault="00C40EFE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C35BC8" w:rsidRPr="002E1CF7" w:rsidTr="00E44E4F">
      <w:trPr>
        <w:cantSplit/>
      </w:trPr>
      <w:tc>
        <w:tcPr>
          <w:tcW w:w="2055" w:type="dxa"/>
        </w:tcPr>
        <w:p w:rsidR="00C35BC8" w:rsidRPr="002E1CF7" w:rsidRDefault="0054549B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66AC4F36" wp14:editId="7B67AA72">
                <wp:extent cx="518160" cy="454660"/>
                <wp:effectExtent l="0" t="0" r="0" b="2540"/>
                <wp:docPr id="4" name="Grafik 4" descr="C:\Users\DominicIs\Desktop\Studium\Skripte\Semester 4\SE2 Projekt\Projekt\Logo Ruper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4" descr="C:\Users\DominicIs\Desktop\Studium\Skripte\Semester 4\SE2 Projekt\Projekt\Logo Ruper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C35BC8" w:rsidRPr="002E1CF7" w:rsidRDefault="00B72FF4" w:rsidP="0075542C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</w:t>
          </w:r>
        </w:p>
        <w:p w:rsidR="00C35BC8" w:rsidRPr="002E1CF7" w:rsidRDefault="00C35BC8" w:rsidP="0054549B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 w:rsidR="0054549B">
            <w:rPr>
              <w:color w:val="808080" w:themeColor="background1" w:themeShade="80"/>
              <w:lang w:val="en-US"/>
            </w:rPr>
            <w:t>Rupert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C35BC8" w:rsidRPr="002E1CF7" w:rsidRDefault="00C35BC8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02681E">
                <w:rPr>
                  <w:noProof/>
                  <w:color w:val="808080" w:themeColor="background1" w:themeShade="80"/>
                  <w:lang w:val="de-DE"/>
                </w:rPr>
                <w:t>4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02681E">
                <w:rPr>
                  <w:noProof/>
                  <w:color w:val="808080" w:themeColor="background1" w:themeShade="80"/>
                  <w:lang w:val="de-DE"/>
                </w:rPr>
                <w:t>4</w:t>
              </w:r>
              <w:r w:rsidR="003746C1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:rsidR="00C35BC8" w:rsidRPr="002E1CF7" w:rsidRDefault="00C35BC8" w:rsidP="0075542C">
          <w:pPr>
            <w:rPr>
              <w:color w:val="808080" w:themeColor="background1" w:themeShade="80"/>
            </w:rPr>
          </w:pPr>
        </w:p>
      </w:tc>
    </w:tr>
  </w:tbl>
  <w:p w:rsidR="00C35BC8" w:rsidRDefault="00C35BC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2681E"/>
    <w:rsid w:val="00033B03"/>
    <w:rsid w:val="000854EF"/>
    <w:rsid w:val="00092317"/>
    <w:rsid w:val="000B7124"/>
    <w:rsid w:val="000B7808"/>
    <w:rsid w:val="00102393"/>
    <w:rsid w:val="00122C3F"/>
    <w:rsid w:val="00137A8E"/>
    <w:rsid w:val="00141782"/>
    <w:rsid w:val="00151020"/>
    <w:rsid w:val="00196215"/>
    <w:rsid w:val="001B5DD4"/>
    <w:rsid w:val="001E6F65"/>
    <w:rsid w:val="0021708F"/>
    <w:rsid w:val="002B3571"/>
    <w:rsid w:val="002D79DE"/>
    <w:rsid w:val="002E1CF7"/>
    <w:rsid w:val="00311BDF"/>
    <w:rsid w:val="00371561"/>
    <w:rsid w:val="003746C1"/>
    <w:rsid w:val="00383E36"/>
    <w:rsid w:val="00387D7C"/>
    <w:rsid w:val="003D35E0"/>
    <w:rsid w:val="0042015A"/>
    <w:rsid w:val="0043043C"/>
    <w:rsid w:val="00444E1F"/>
    <w:rsid w:val="00467CFB"/>
    <w:rsid w:val="0047010A"/>
    <w:rsid w:val="00474AE3"/>
    <w:rsid w:val="004821AE"/>
    <w:rsid w:val="004D4498"/>
    <w:rsid w:val="004F3746"/>
    <w:rsid w:val="00521818"/>
    <w:rsid w:val="0054549B"/>
    <w:rsid w:val="00576382"/>
    <w:rsid w:val="00577005"/>
    <w:rsid w:val="005C1C8D"/>
    <w:rsid w:val="005E5344"/>
    <w:rsid w:val="005E7E2E"/>
    <w:rsid w:val="00606756"/>
    <w:rsid w:val="00667540"/>
    <w:rsid w:val="00683A57"/>
    <w:rsid w:val="006864A4"/>
    <w:rsid w:val="006B381C"/>
    <w:rsid w:val="006C145E"/>
    <w:rsid w:val="006F620E"/>
    <w:rsid w:val="00726C48"/>
    <w:rsid w:val="00734909"/>
    <w:rsid w:val="007A05CF"/>
    <w:rsid w:val="007F58DA"/>
    <w:rsid w:val="0087172F"/>
    <w:rsid w:val="008804AF"/>
    <w:rsid w:val="008F3B9E"/>
    <w:rsid w:val="009234C2"/>
    <w:rsid w:val="00943250"/>
    <w:rsid w:val="009739CC"/>
    <w:rsid w:val="009D09C3"/>
    <w:rsid w:val="009D34B8"/>
    <w:rsid w:val="009F70F7"/>
    <w:rsid w:val="00A34DFD"/>
    <w:rsid w:val="00A36430"/>
    <w:rsid w:val="00A714A3"/>
    <w:rsid w:val="00A83989"/>
    <w:rsid w:val="00AD5718"/>
    <w:rsid w:val="00AF3940"/>
    <w:rsid w:val="00B20F85"/>
    <w:rsid w:val="00B35D59"/>
    <w:rsid w:val="00B72FF4"/>
    <w:rsid w:val="00B860A1"/>
    <w:rsid w:val="00B868CC"/>
    <w:rsid w:val="00BC0647"/>
    <w:rsid w:val="00BF531F"/>
    <w:rsid w:val="00C35BC8"/>
    <w:rsid w:val="00C40EFE"/>
    <w:rsid w:val="00CA13BB"/>
    <w:rsid w:val="00CE1B4E"/>
    <w:rsid w:val="00D24D7C"/>
    <w:rsid w:val="00DD0936"/>
    <w:rsid w:val="00E27B0A"/>
    <w:rsid w:val="00E401C7"/>
    <w:rsid w:val="00E44E4F"/>
    <w:rsid w:val="00E64D0D"/>
    <w:rsid w:val="00ED45A1"/>
    <w:rsid w:val="00EF23D7"/>
    <w:rsid w:val="00EF2BB1"/>
    <w:rsid w:val="00F3797B"/>
    <w:rsid w:val="00F77420"/>
    <w:rsid w:val="00F844D8"/>
    <w:rsid w:val="00FD5087"/>
    <w:rsid w:val="00FE540D"/>
    <w:rsid w:val="00FF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66C56-BA2D-4279-98FB-883728FDF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</Template>
  <TotalTime>0</TotalTime>
  <Pages>4</Pages>
  <Words>291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DominicIs</cp:lastModifiedBy>
  <cp:revision>3</cp:revision>
  <dcterms:created xsi:type="dcterms:W3CDTF">2015-04-16T07:32:00Z</dcterms:created>
  <dcterms:modified xsi:type="dcterms:W3CDTF">2015-04-17T09:31:00Z</dcterms:modified>
</cp:coreProperties>
</file>